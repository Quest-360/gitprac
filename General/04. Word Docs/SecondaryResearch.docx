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ontserrat" w:hAnsi="Montserrat" w:cstheme="minorHAnsi"/>
        </w:rPr>
        <w:id w:val="562525674"/>
        <w:docPartObj>
          <w:docPartGallery w:val="Cover Pages"/>
          <w:docPartUnique/>
        </w:docPartObj>
      </w:sdtPr>
      <w:sdtEndPr/>
      <w:sdtContent>
        <w:p w14:paraId="1265B184" w14:textId="77777777" w:rsidR="00641554" w:rsidRPr="00420827" w:rsidRDefault="0008518C">
          <w:pPr>
            <w:rPr>
              <w:rFonts w:ascii="Montserrat" w:hAnsi="Montserrat" w:cstheme="minorHAnsi"/>
            </w:rPr>
          </w:pPr>
          <w:r w:rsidRPr="00420827">
            <w:rPr>
              <w:rFonts w:ascii="Montserrat" w:hAnsi="Montserrat" w:cstheme="minorHAnsi"/>
              <w:noProof/>
            </w:rPr>
            <mc:AlternateContent>
              <mc:Choice Requires="wps">
                <w:drawing>
                  <wp:anchor distT="0" distB="0" distL="114300" distR="114300" simplePos="0" relativeHeight="251659263" behindDoc="0" locked="0" layoutInCell="1" allowOverlap="1" wp14:anchorId="0C992E47" wp14:editId="6B910433">
                    <wp:simplePos x="0" y="0"/>
                    <wp:positionH relativeFrom="page">
                      <wp:posOffset>152400</wp:posOffset>
                    </wp:positionH>
                    <wp:positionV relativeFrom="page">
                      <wp:posOffset>209550</wp:posOffset>
                    </wp:positionV>
                    <wp:extent cx="5372100" cy="10319657"/>
                    <wp:effectExtent l="0" t="0" r="0" b="5715"/>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100" cy="10319657"/>
                            </a:xfrm>
                            <a:prstGeom prst="rect">
                              <a:avLst/>
                            </a:prstGeom>
                            <a:solidFill>
                              <a:schemeClr val="tx2"/>
                            </a:solidFill>
                            <a:ln>
                              <a:noFill/>
                            </a:ln>
                          </wps:spPr>
                          <wps:txbx>
                            <w:txbxContent>
                              <w:bookmarkStart w:id="0" w:name="_Toc496092764"/>
                              <w:bookmarkStart w:id="1" w:name="_Toc496092824"/>
                              <w:p w14:paraId="100340FD" w14:textId="5EC03F07" w:rsidR="00BB7297" w:rsidRPr="00420827" w:rsidRDefault="00F74C41" w:rsidP="0008518C">
                                <w:pPr>
                                  <w:jc w:val="right"/>
                                  <w:rPr>
                                    <w:rStyle w:val="Strong"/>
                                    <w:rFonts w:ascii="Montserrat" w:hAnsi="Montserrat"/>
                                    <w:color w:val="FFFFFF" w:themeColor="background1"/>
                                    <w:sz w:val="72"/>
                                  </w:rPr>
                                </w:pPr>
                                <w:sdt>
                                  <w:sdtPr>
                                    <w:rPr>
                                      <w:rStyle w:val="Strong"/>
                                      <w:rFonts w:ascii="Montserrat" w:hAnsi="Montserrat"/>
                                      <w:color w:val="FFFFFF" w:themeColor="background1"/>
                                      <w:sz w:val="72"/>
                                    </w:rPr>
                                    <w:alias w:val="Title"/>
                                    <w:id w:val="-260456973"/>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r w:rsidR="00F70CF5">
                                      <w:rPr>
                                        <w:rStyle w:val="Strong"/>
                                        <w:rFonts w:ascii="Montserrat" w:hAnsi="Montserrat"/>
                                        <w:color w:val="FFFFFF" w:themeColor="background1"/>
                                        <w:sz w:val="72"/>
                                      </w:rPr>
                                      <w:t>France-</w:t>
                                    </w:r>
                                    <w:r w:rsidR="006E49EE">
                                      <w:rPr>
                                        <w:rStyle w:val="Strong"/>
                                        <w:rFonts w:ascii="Montserrat" w:hAnsi="Montserrat"/>
                                        <w:color w:val="FFFFFF" w:themeColor="background1"/>
                                        <w:sz w:val="72"/>
                                      </w:rPr>
                                      <w:t>Food Products</w:t>
                                    </w:r>
                                  </w:sdtContent>
                                </w:sdt>
                                <w:bookmarkEnd w:id="0"/>
                                <w:bookmarkEnd w:id="1"/>
                              </w:p>
                              <w:p w14:paraId="67E0F01E" w14:textId="77777777" w:rsidR="00BB7297" w:rsidRPr="00420827" w:rsidRDefault="00BB7297" w:rsidP="0008518C">
                                <w:pPr>
                                  <w:spacing w:before="240"/>
                                  <w:ind w:left="720"/>
                                  <w:jc w:val="right"/>
                                  <w:rPr>
                                    <w:rFonts w:ascii="Montserrat" w:hAnsi="Montserrat"/>
                                    <w:b/>
                                    <w:color w:val="FFFFFF" w:themeColor="background1"/>
                                  </w:rPr>
                                </w:pPr>
                              </w:p>
                              <w:p w14:paraId="5C3D17B6" w14:textId="77777777" w:rsidR="00F70CF5" w:rsidRDefault="00F70CF5" w:rsidP="00F70CF5">
                                <w:pPr>
                                  <w:pStyle w:val="Default"/>
                                </w:pPr>
                              </w:p>
                              <w:p w14:paraId="3B68904E" w14:textId="1462BECF" w:rsidR="00BB7297" w:rsidRPr="00F70CF5" w:rsidRDefault="00F70CF5" w:rsidP="00F70CF5">
                                <w:pPr>
                                  <w:spacing w:before="240"/>
                                  <w:ind w:left="720"/>
                                  <w:jc w:val="right"/>
                                  <w:rPr>
                                    <w:rFonts w:asciiTheme="majorHAnsi" w:hAnsiTheme="majorHAnsi"/>
                                    <w:b/>
                                    <w:color w:val="FFFFFF" w:themeColor="background1"/>
                                  </w:rPr>
                                </w:pPr>
                                <w:r w:rsidRPr="00F70CF5">
                                  <w:rPr>
                                    <w:rFonts w:asciiTheme="majorHAnsi" w:hAnsiTheme="majorHAnsi"/>
                                  </w:rPr>
                                  <w:t xml:space="preserve"> </w:t>
                                </w:r>
                                <w:r w:rsidRPr="00F70CF5">
                                  <w:rPr>
                                    <w:rFonts w:asciiTheme="majorHAnsi" w:hAnsiTheme="majorHAnsi"/>
                                    <w:color w:val="FFFFFF"/>
                                    <w:sz w:val="21"/>
                                    <w:szCs w:val="21"/>
                                  </w:rPr>
                                  <w:t xml:space="preserve">The document provides information obtained through secondary research around the country, and </w:t>
                                </w:r>
                                <w:r>
                                  <w:rPr>
                                    <w:rFonts w:asciiTheme="majorHAnsi" w:hAnsiTheme="majorHAnsi"/>
                                    <w:color w:val="FFFFFF"/>
                                    <w:sz w:val="21"/>
                                    <w:szCs w:val="21"/>
                                  </w:rPr>
                                  <w:t>food product</w:t>
                                </w:r>
                                <w:r w:rsidR="00CA4768">
                                  <w:rPr>
                                    <w:rFonts w:asciiTheme="majorHAnsi" w:hAnsiTheme="majorHAnsi"/>
                                    <w:color w:val="FFFFFF"/>
                                    <w:sz w:val="21"/>
                                    <w:szCs w:val="21"/>
                                  </w:rPr>
                                  <w:t>s</w:t>
                                </w:r>
                                <w:r w:rsidRPr="00F70CF5">
                                  <w:rPr>
                                    <w:rFonts w:asciiTheme="majorHAnsi" w:hAnsiTheme="majorHAnsi"/>
                                    <w:color w:val="FFFFFF"/>
                                    <w:sz w:val="21"/>
                                    <w:szCs w:val="21"/>
                                  </w:rPr>
                                  <w:t xml:space="preserve"> industry to further enhance the business context</w:t>
                                </w:r>
                              </w:p>
                              <w:p w14:paraId="3574DF45" w14:textId="77777777" w:rsidR="00BB7297" w:rsidRPr="00420827" w:rsidRDefault="00BB7297" w:rsidP="0008518C">
                                <w:pPr>
                                  <w:spacing w:before="240"/>
                                  <w:ind w:left="720"/>
                                  <w:jc w:val="right"/>
                                  <w:rPr>
                                    <w:rFonts w:ascii="Montserrat" w:hAnsi="Montserrat"/>
                                    <w:b/>
                                    <w:color w:val="FFFFFF" w:themeColor="background1"/>
                                  </w:rPr>
                                </w:pPr>
                              </w:p>
                              <w:p w14:paraId="5FA63939" w14:textId="77777777" w:rsidR="00BB7297" w:rsidRPr="00420827" w:rsidRDefault="00BB7297" w:rsidP="0008518C">
                                <w:pPr>
                                  <w:spacing w:before="240"/>
                                  <w:ind w:left="720"/>
                                  <w:jc w:val="right"/>
                                  <w:rPr>
                                    <w:rFonts w:ascii="Montserrat" w:hAnsi="Montserrat"/>
                                    <w:b/>
                                    <w:color w:val="FFFFFF" w:themeColor="background1"/>
                                  </w:rPr>
                                </w:pPr>
                              </w:p>
                              <w:p w14:paraId="06EE33C6" w14:textId="77777777" w:rsidR="00BB7297" w:rsidRPr="00420827" w:rsidRDefault="00BB7297" w:rsidP="0008518C">
                                <w:pPr>
                                  <w:spacing w:before="240"/>
                                  <w:ind w:left="1008"/>
                                  <w:jc w:val="right"/>
                                  <w:rPr>
                                    <w:rFonts w:ascii="Montserrat" w:hAnsi="Montserrat"/>
                                    <w:b/>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164657CC">
                  <v:rect id="Rectangle 16" style="position:absolute;left:0;text-align:left;margin-left:12pt;margin-top:16.5pt;width:423pt;height:812.55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0a2240 [3215]" stroked="f" w14:anchorId="0C992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">
                    <v:textbox inset="21.6pt,1in,21.6pt">
                      <w:txbxContent>
                        <w:p w:rsidRPr="00420827" w:rsidR="00BB7297" w:rsidP="0008518C" w:rsidRDefault="004B4964" w14:paraId="2C8E84AA" w14:textId="5EC03F07">
                          <w:pPr>
                            <w:jc w:val="right"/>
                            <w:rPr>
                              <w:rStyle w:val="Strong"/>
                              <w:rFonts w:ascii="Montserrat" w:hAnsi="Montserrat"/>
                              <w:color w:val="FFFFFF" w:themeColor="background1"/>
                              <w:sz w:val="72"/>
                            </w:rPr>
                          </w:pPr>
                          <w:sdt>
                            <w:sdtPr>
                              <w:id w:val="1135504519"/>
                              <w:rPr>
                                <w:rStyle w:val="Strong"/>
                                <w:rFonts w:ascii="Montserrat" w:hAnsi="Montserrat"/>
                                <w:color w:val="FFFFFF" w:themeColor="background1"/>
                                <w:sz w:val="72"/>
                              </w:rPr>
                              <w:alias w:val="Title"/>
                              <w:id w:val="-260456973"/>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r w:rsidR="00F70CF5">
                                <w:rPr>
                                  <w:rStyle w:val="Strong"/>
                                  <w:rFonts w:ascii="Montserrat" w:hAnsi="Montserrat"/>
                                  <w:color w:val="FFFFFF" w:themeColor="background1"/>
                                  <w:sz w:val="72"/>
                                </w:rPr>
                                <w:t>France-</w:t>
                              </w:r>
                              <w:r w:rsidR="006E49EE">
                                <w:rPr>
                                  <w:rStyle w:val="Strong"/>
                                  <w:rFonts w:ascii="Montserrat" w:hAnsi="Montserrat"/>
                                  <w:color w:val="FFFFFF" w:themeColor="background1"/>
                                  <w:sz w:val="72"/>
                                </w:rPr>
                                <w:t>Food Products</w:t>
                              </w:r>
                            </w:sdtContent>
                          </w:sdt>
                        </w:p>
                        <w:p w:rsidRPr="00420827" w:rsidR="00BB7297" w:rsidP="0008518C" w:rsidRDefault="00BB7297" w14:paraId="672A6659" w14:textId="77777777">
                          <w:pPr>
                            <w:spacing w:before="240"/>
                            <w:ind w:left="720"/>
                            <w:jc w:val="right"/>
                            <w:rPr>
                              <w:rFonts w:ascii="Montserrat" w:hAnsi="Montserrat"/>
                              <w:b/>
                              <w:color w:val="FFFFFF" w:themeColor="background1"/>
                            </w:rPr>
                          </w:pPr>
                        </w:p>
                        <w:p w:rsidR="00F70CF5" w:rsidP="00F70CF5" w:rsidRDefault="00F70CF5" w14:paraId="0A37501D" w14:textId="77777777">
                          <w:pPr>
                            <w:pStyle w:val="Default"/>
                          </w:pPr>
                        </w:p>
                        <w:p w:rsidRPr="00F70CF5" w:rsidR="00BB7297" w:rsidP="00F70CF5" w:rsidRDefault="00F70CF5" w14:paraId="1F10AF39" w14:textId="1462BECF">
                          <w:pPr>
                            <w:spacing w:before="240"/>
                            <w:ind w:left="720"/>
                            <w:jc w:val="right"/>
                            <w:rPr>
                              <w:rFonts w:asciiTheme="majorHAnsi" w:hAnsiTheme="majorHAnsi"/>
                              <w:b/>
                              <w:color w:val="FFFFFF" w:themeColor="background1"/>
                            </w:rPr>
                          </w:pPr>
                          <w:r w:rsidRPr="00F70CF5">
                            <w:rPr>
                              <w:rFonts w:asciiTheme="majorHAnsi" w:hAnsiTheme="majorHAnsi"/>
                            </w:rPr>
                            <w:t xml:space="preserve"> </w:t>
                          </w:r>
                          <w:r w:rsidRPr="00F70CF5">
                            <w:rPr>
                              <w:rFonts w:asciiTheme="majorHAnsi" w:hAnsiTheme="majorHAnsi"/>
                              <w:color w:val="FFFFFF"/>
                              <w:sz w:val="21"/>
                              <w:szCs w:val="21"/>
                            </w:rPr>
                            <w:t xml:space="preserve">The document provides information obtained through secondary research around the country, and </w:t>
                          </w:r>
                          <w:r>
                            <w:rPr>
                              <w:rFonts w:asciiTheme="majorHAnsi" w:hAnsiTheme="majorHAnsi"/>
                              <w:color w:val="FFFFFF"/>
                              <w:sz w:val="21"/>
                              <w:szCs w:val="21"/>
                            </w:rPr>
                            <w:t>food product</w:t>
                          </w:r>
                          <w:r w:rsidR="00CA4768">
                            <w:rPr>
                              <w:rFonts w:asciiTheme="majorHAnsi" w:hAnsiTheme="majorHAnsi"/>
                              <w:color w:val="FFFFFF"/>
                              <w:sz w:val="21"/>
                              <w:szCs w:val="21"/>
                            </w:rPr>
                            <w:t>s</w:t>
                          </w:r>
                          <w:r w:rsidRPr="00F70CF5">
                            <w:rPr>
                              <w:rFonts w:asciiTheme="majorHAnsi" w:hAnsiTheme="majorHAnsi"/>
                              <w:color w:val="FFFFFF"/>
                              <w:sz w:val="21"/>
                              <w:szCs w:val="21"/>
                            </w:rPr>
                            <w:t xml:space="preserve"> industry to further enhance the business context</w:t>
                          </w:r>
                        </w:p>
                        <w:p w:rsidRPr="00420827" w:rsidR="00BB7297" w:rsidP="0008518C" w:rsidRDefault="00BB7297" w14:paraId="5DAB6C7B" w14:textId="77777777">
                          <w:pPr>
                            <w:spacing w:before="240"/>
                            <w:ind w:left="720"/>
                            <w:jc w:val="right"/>
                            <w:rPr>
                              <w:rFonts w:ascii="Montserrat" w:hAnsi="Montserrat"/>
                              <w:b/>
                              <w:color w:val="FFFFFF" w:themeColor="background1"/>
                            </w:rPr>
                          </w:pPr>
                        </w:p>
                        <w:p w:rsidRPr="00420827" w:rsidR="00BB7297" w:rsidP="0008518C" w:rsidRDefault="00BB7297" w14:paraId="02EB378F" w14:textId="77777777">
                          <w:pPr>
                            <w:spacing w:before="240"/>
                            <w:ind w:left="720"/>
                            <w:jc w:val="right"/>
                            <w:rPr>
                              <w:rFonts w:ascii="Montserrat" w:hAnsi="Montserrat"/>
                              <w:b/>
                              <w:color w:val="FFFFFF" w:themeColor="background1"/>
                            </w:rPr>
                          </w:pPr>
                        </w:p>
                        <w:p w:rsidRPr="00420827" w:rsidR="00BB7297" w:rsidP="0008518C" w:rsidRDefault="00BB7297" w14:paraId="6A05A809" w14:textId="77777777">
                          <w:pPr>
                            <w:spacing w:before="240"/>
                            <w:ind w:left="1008"/>
                            <w:jc w:val="right"/>
                            <w:rPr>
                              <w:rFonts w:ascii="Montserrat" w:hAnsi="Montserrat"/>
                              <w:b/>
                              <w:color w:val="FFFFFF" w:themeColor="background1"/>
                            </w:rPr>
                          </w:pPr>
                        </w:p>
                      </w:txbxContent>
                    </v:textbox>
                    <w10:wrap anchorx="page" anchory="page"/>
                  </v:rect>
                </w:pict>
              </mc:Fallback>
            </mc:AlternateContent>
          </w:r>
          <w:r w:rsidRPr="00420827">
            <w:rPr>
              <w:rFonts w:ascii="Montserrat" w:hAnsi="Montserrat" w:cstheme="minorHAnsi"/>
              <w:noProof/>
            </w:rPr>
            <w:t xml:space="preserve"> </w:t>
          </w:r>
          <w:r w:rsidR="00641554" w:rsidRPr="00420827">
            <w:rPr>
              <w:rFonts w:ascii="Montserrat" w:hAnsi="Montserrat" w:cstheme="minorHAnsi"/>
              <w:noProof/>
            </w:rPr>
            <mc:AlternateContent>
              <mc:Choice Requires="wps">
                <w:drawing>
                  <wp:anchor distT="0" distB="0" distL="114300" distR="114300" simplePos="0" relativeHeight="251660288" behindDoc="0" locked="0" layoutInCell="1" allowOverlap="1" wp14:anchorId="355B1163" wp14:editId="01B6DC5C">
                    <wp:simplePos x="0" y="0"/>
                    <wp:positionH relativeFrom="page">
                      <wp:posOffset>5522026</wp:posOffset>
                    </wp:positionH>
                    <wp:positionV relativeFrom="page">
                      <wp:posOffset>213755</wp:posOffset>
                    </wp:positionV>
                    <wp:extent cx="1880870" cy="10317103"/>
                    <wp:effectExtent l="0" t="0" r="0" b="825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31710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ontserrat" w:hAnsi="Montserrat" w:cstheme="minorBidi"/>
                                    <w:color w:val="FFFFFF" w:themeColor="background1"/>
                                  </w:rPr>
                                  <w:alias w:val="Subtitle"/>
                                  <w:id w:val="190124524"/>
                                  <w:dataBinding w:prefixMappings="xmlns:ns0='http://schemas.openxmlformats.org/package/2006/metadata/core-properties' xmlns:ns1='http://purl.org/dc/elements/1.1/'" w:xpath="/ns0:coreProperties[1]/ns1:subject[1]" w:storeItemID="{6C3C8BC8-F283-45AE-878A-BAB7291924A1}"/>
                                  <w:text/>
                                </w:sdtPr>
                                <w:sdtEndPr/>
                                <w:sdtContent>
                                  <w:p w14:paraId="1F5BBD88" w14:textId="5CC5ECEE" w:rsidR="00BB7297" w:rsidRDefault="00BB7297">
                                    <w:pPr>
                                      <w:pStyle w:val="Subtitle"/>
                                      <w:rPr>
                                        <w:rFonts w:cstheme="minorBidi"/>
                                        <w:color w:val="FFFFFF" w:themeColor="background1"/>
                                      </w:rPr>
                                    </w:pPr>
                                    <w:r w:rsidRPr="00F87636">
                                      <w:rPr>
                                        <w:rFonts w:ascii="Montserrat" w:hAnsi="Montserrat" w:cstheme="minorBidi"/>
                                        <w:color w:val="FFFFFF" w:themeColor="background1"/>
                                      </w:rPr>
                                      <w:t>S</w:t>
                                    </w:r>
                                    <w:r w:rsidR="00F70CF5">
                                      <w:rPr>
                                        <w:rFonts w:ascii="Montserrat" w:hAnsi="Montserrat" w:cstheme="minorBidi"/>
                                        <w:color w:val="FFFFFF" w:themeColor="background1"/>
                                      </w:rPr>
                                      <w:t>econdary Research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xmlns:a="http://schemas.openxmlformats.org/drawingml/2006/main">
                <w:pict w14:anchorId="31B0C3A7">
                  <v:rect id="Rectangle 472" style="position:absolute;left:0;text-align:left;margin-left:434.8pt;margin-top:16.85pt;width:148.1pt;height:812.35pt;z-index:251660288;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spid="_x0000_s1027" fillcolor="#ed7d31 [3205]" stroked="f" strokeweight="1pt" w14:anchorId="355B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">
                    <v:textbox inset="14.4pt,,14.4pt">
                      <w:txbxContent>
                        <w:sdt>
                          <w:sdtPr>
                            <w:id w:val="1858124229"/>
                            <w:rPr>
                              <w:rFonts w:ascii="Montserrat" w:hAnsi="Montserrat" w:cstheme="minorBidi"/>
                              <w:color w:val="FFFFFF" w:themeColor="background1"/>
                            </w:rPr>
                            <w:alias w:val="Subtitle"/>
                            <w:id w:val="190124524"/>
                            <w:dataBinding w:prefixMappings="xmlns:ns0='http://schemas.openxmlformats.org/package/2006/metadata/core-properties' xmlns:ns1='http://purl.org/dc/elements/1.1/'" w:xpath="/ns0:coreProperties[1]/ns1:subject[1]" w:storeItemID="{6C3C8BC8-F283-45AE-878A-BAB7291924A1}"/>
                            <w:text/>
                          </w:sdtPr>
                          <w:sdtEndPr/>
                          <w:sdtContent>
                            <w:p w:rsidR="00BB7297" w:rsidRDefault="00BB7297" w14:paraId="41C07D9D" w14:textId="5CC5ECEE">
                              <w:pPr>
                                <w:pStyle w:val="Subtitle"/>
                                <w:rPr>
                                  <w:rFonts w:cstheme="minorBidi"/>
                                  <w:color w:val="FFFFFF" w:themeColor="background1"/>
                                </w:rPr>
                              </w:pPr>
                              <w:r w:rsidRPr="00F87636">
                                <w:rPr>
                                  <w:rFonts w:ascii="Montserrat" w:hAnsi="Montserrat" w:cstheme="minorBidi"/>
                                  <w:color w:val="FFFFFF" w:themeColor="background1"/>
                                </w:rPr>
                                <w:t>S</w:t>
                              </w:r>
                              <w:r w:rsidR="00F70CF5">
                                <w:rPr>
                                  <w:rFonts w:ascii="Montserrat" w:hAnsi="Montserrat" w:cstheme="minorBidi"/>
                                  <w:color w:val="FFFFFF" w:themeColor="background1"/>
                                </w:rPr>
                                <w:t>econdary Research Document</w:t>
                              </w:r>
                            </w:p>
                          </w:sdtContent>
                        </w:sdt>
                      </w:txbxContent>
                    </v:textbox>
                    <w10:wrap anchorx="page" anchory="page"/>
                  </v:rect>
                </w:pict>
              </mc:Fallback>
            </mc:AlternateContent>
          </w:r>
        </w:p>
        <w:p w14:paraId="6257BDCA" w14:textId="77777777" w:rsidR="00641554" w:rsidRPr="00420827" w:rsidRDefault="00F74C41">
          <w:pPr>
            <w:rPr>
              <w:rFonts w:ascii="Montserrat" w:hAnsi="Montserrat" w:cstheme="minorHAnsi"/>
            </w:rPr>
          </w:pPr>
        </w:p>
      </w:sdtContent>
    </w:sdt>
    <w:p w14:paraId="5B18C7FF" w14:textId="77777777" w:rsidR="00641554" w:rsidRPr="00420827" w:rsidRDefault="00641554">
      <w:pPr>
        <w:rPr>
          <w:rFonts w:ascii="Montserrat" w:hAnsi="Montserrat" w:cstheme="minorHAnsi"/>
        </w:rPr>
      </w:pPr>
    </w:p>
    <w:p w14:paraId="60BD64C4" w14:textId="77777777" w:rsidR="001370C2" w:rsidRPr="00420827" w:rsidRDefault="001370C2" w:rsidP="00780F94">
      <w:pPr>
        <w:rPr>
          <w:rFonts w:ascii="Montserrat" w:hAnsi="Montserrat" w:cstheme="minorHAnsi"/>
        </w:rPr>
      </w:pPr>
    </w:p>
    <w:p w14:paraId="5CCF98F4" w14:textId="77777777" w:rsidR="001370C2" w:rsidRPr="00420827" w:rsidRDefault="0008518C">
      <w:pPr>
        <w:rPr>
          <w:rFonts w:ascii="Montserrat" w:hAnsi="Montserrat" w:cstheme="minorHAnsi"/>
        </w:rPr>
      </w:pPr>
      <w:r w:rsidRPr="00420827">
        <w:rPr>
          <w:rFonts w:ascii="Montserrat" w:hAnsi="Montserrat" w:cstheme="minorHAnsi"/>
          <w:noProof/>
        </w:rPr>
        <mc:AlternateContent>
          <mc:Choice Requires="wpg">
            <w:drawing>
              <wp:anchor distT="0" distB="0" distL="114300" distR="114300" simplePos="0" relativeHeight="251665408" behindDoc="1" locked="0" layoutInCell="1" allowOverlap="1" wp14:anchorId="5F305D48" wp14:editId="5D778546">
                <wp:simplePos x="0" y="0"/>
                <wp:positionH relativeFrom="column">
                  <wp:posOffset>332105</wp:posOffset>
                </wp:positionH>
                <wp:positionV relativeFrom="bottomMargin">
                  <wp:posOffset>244475</wp:posOffset>
                </wp:positionV>
                <wp:extent cx="2967990" cy="344805"/>
                <wp:effectExtent l="0" t="0" r="3810" b="0"/>
                <wp:wrapTight wrapText="bothSides">
                  <wp:wrapPolygon edited="0">
                    <wp:start x="693" y="0"/>
                    <wp:lineTo x="0" y="15514"/>
                    <wp:lineTo x="0" y="20287"/>
                    <wp:lineTo x="2773" y="20287"/>
                    <wp:lineTo x="21350" y="20287"/>
                    <wp:lineTo x="21489" y="10740"/>
                    <wp:lineTo x="21489" y="5967"/>
                    <wp:lineTo x="1802" y="0"/>
                    <wp:lineTo x="693" y="0"/>
                  </wp:wrapPolygon>
                </wp:wrapTight>
                <wp:docPr id="7" name="Graphic 5"/>
                <wp:cNvGraphicFramePr/>
                <a:graphic xmlns:a="http://schemas.openxmlformats.org/drawingml/2006/main">
                  <a:graphicData uri="http://schemas.microsoft.com/office/word/2010/wordprocessingGroup">
                    <wpg:wgp>
                      <wpg:cNvGrpSpPr/>
                      <wpg:grpSpPr>
                        <a:xfrm>
                          <a:off x="0" y="0"/>
                          <a:ext cx="2967990" cy="344805"/>
                          <a:chOff x="1064525" y="6578221"/>
                          <a:chExt cx="4664710" cy="542290"/>
                        </a:xfrm>
                      </wpg:grpSpPr>
                      <wps:wsp>
                        <wps:cNvPr id="8" name="Freeform: Shape 8"/>
                        <wps:cNvSpPr/>
                        <wps:spPr>
                          <a:xfrm>
                            <a:off x="1791145" y="6693262"/>
                            <a:ext cx="259151" cy="307567"/>
                          </a:xfrm>
                          <a:custGeom>
                            <a:avLst/>
                            <a:gdLst>
                              <a:gd name="connsiteX0" fmla="*/ 109060 w 259150"/>
                              <a:gd name="connsiteY0" fmla="*/ 42790 h 307567"/>
                              <a:gd name="connsiteX1" fmla="*/ 5156 w 259150"/>
                              <a:gd name="connsiteY1" fmla="*/ 42790 h 307567"/>
                              <a:gd name="connsiteX2" fmla="*/ 5156 w 259150"/>
                              <a:gd name="connsiteY2" fmla="*/ 5154 h 307567"/>
                              <a:gd name="connsiteX3" fmla="*/ 255804 w 259150"/>
                              <a:gd name="connsiteY3" fmla="*/ 5154 h 307567"/>
                              <a:gd name="connsiteX4" fmla="*/ 255804 w 259150"/>
                              <a:gd name="connsiteY4" fmla="*/ 42790 h 307567"/>
                              <a:gd name="connsiteX5" fmla="*/ 151900 w 259150"/>
                              <a:gd name="connsiteY5" fmla="*/ 42790 h 307567"/>
                              <a:gd name="connsiteX6" fmla="*/ 151900 w 259150"/>
                              <a:gd name="connsiteY6" fmla="*/ 308027 h 307567"/>
                              <a:gd name="connsiteX7" fmla="*/ 109060 w 259150"/>
                              <a:gd name="connsiteY7" fmla="*/ 308027 h 307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9150" h="307567">
                                <a:moveTo>
                                  <a:pt x="109060" y="42790"/>
                                </a:moveTo>
                                <a:lnTo>
                                  <a:pt x="5156" y="42790"/>
                                </a:lnTo>
                                <a:lnTo>
                                  <a:pt x="5156" y="5154"/>
                                </a:lnTo>
                                <a:lnTo>
                                  <a:pt x="255804" y="5154"/>
                                </a:lnTo>
                                <a:lnTo>
                                  <a:pt x="255804" y="42790"/>
                                </a:lnTo>
                                <a:lnTo>
                                  <a:pt x="151900" y="42790"/>
                                </a:lnTo>
                                <a:lnTo>
                                  <a:pt x="151900" y="308027"/>
                                </a:lnTo>
                                <a:lnTo>
                                  <a:pt x="109060" y="308027"/>
                                </a:lnTo>
                                <a:close/>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2082932" y="6675131"/>
                            <a:ext cx="226757" cy="323755"/>
                          </a:xfrm>
                          <a:custGeom>
                            <a:avLst/>
                            <a:gdLst>
                              <a:gd name="connsiteX0" fmla="*/ 222924 w 226756"/>
                              <a:gd name="connsiteY0" fmla="*/ 194227 h 323755"/>
                              <a:gd name="connsiteX1" fmla="*/ 222924 w 226756"/>
                              <a:gd name="connsiteY1" fmla="*/ 326238 h 323755"/>
                              <a:gd name="connsiteX2" fmla="*/ 181379 w 226756"/>
                              <a:gd name="connsiteY2" fmla="*/ 326238 h 323755"/>
                              <a:gd name="connsiteX3" fmla="*/ 181379 w 226756"/>
                              <a:gd name="connsiteY3" fmla="*/ 199002 h 323755"/>
                              <a:gd name="connsiteX4" fmla="*/ 119426 w 226756"/>
                              <a:gd name="connsiteY4" fmla="*/ 131904 h 323755"/>
                              <a:gd name="connsiteX5" fmla="*/ 46702 w 226756"/>
                              <a:gd name="connsiteY5" fmla="*/ 208067 h 323755"/>
                              <a:gd name="connsiteX6" fmla="*/ 46702 w 226756"/>
                              <a:gd name="connsiteY6" fmla="*/ 326238 h 323755"/>
                              <a:gd name="connsiteX7" fmla="*/ 5156 w 226756"/>
                              <a:gd name="connsiteY7" fmla="*/ 326238 h 323755"/>
                              <a:gd name="connsiteX8" fmla="*/ 5156 w 226756"/>
                              <a:gd name="connsiteY8" fmla="*/ 5154 h 323755"/>
                              <a:gd name="connsiteX9" fmla="*/ 46702 w 226756"/>
                              <a:gd name="connsiteY9" fmla="*/ 5154 h 323755"/>
                              <a:gd name="connsiteX10" fmla="*/ 46702 w 226756"/>
                              <a:gd name="connsiteY10" fmla="*/ 129314 h 323755"/>
                              <a:gd name="connsiteX11" fmla="*/ 127686 w 226756"/>
                              <a:gd name="connsiteY11" fmla="*/ 94672 h 323755"/>
                              <a:gd name="connsiteX12" fmla="*/ 222924 w 226756"/>
                              <a:gd name="connsiteY12" fmla="*/ 194227 h 323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6756" h="323755">
                                <a:moveTo>
                                  <a:pt x="222924" y="194227"/>
                                </a:moveTo>
                                <a:lnTo>
                                  <a:pt x="222924" y="326238"/>
                                </a:lnTo>
                                <a:lnTo>
                                  <a:pt x="181379" y="326238"/>
                                </a:lnTo>
                                <a:lnTo>
                                  <a:pt x="181379" y="199002"/>
                                </a:lnTo>
                                <a:cubicBezTo>
                                  <a:pt x="181379" y="154000"/>
                                  <a:pt x="158865" y="131904"/>
                                  <a:pt x="119426" y="131904"/>
                                </a:cubicBezTo>
                                <a:cubicBezTo>
                                  <a:pt x="75289" y="131904"/>
                                  <a:pt x="46702" y="158290"/>
                                  <a:pt x="46702" y="208067"/>
                                </a:cubicBezTo>
                                <a:lnTo>
                                  <a:pt x="46702" y="326238"/>
                                </a:lnTo>
                                <a:lnTo>
                                  <a:pt x="5156" y="326238"/>
                                </a:lnTo>
                                <a:lnTo>
                                  <a:pt x="5156" y="5154"/>
                                </a:lnTo>
                                <a:lnTo>
                                  <a:pt x="46702" y="5154"/>
                                </a:lnTo>
                                <a:lnTo>
                                  <a:pt x="46702" y="129314"/>
                                </a:lnTo>
                                <a:cubicBezTo>
                                  <a:pt x="64032" y="107217"/>
                                  <a:pt x="92620" y="94672"/>
                                  <a:pt x="127686" y="94672"/>
                                </a:cubicBezTo>
                                <a:cubicBezTo>
                                  <a:pt x="183565" y="94672"/>
                                  <a:pt x="222924" y="126724"/>
                                  <a:pt x="222924" y="194227"/>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343055" y="6764812"/>
                            <a:ext cx="234855" cy="242816"/>
                          </a:xfrm>
                          <a:custGeom>
                            <a:avLst/>
                            <a:gdLst>
                              <a:gd name="connsiteX0" fmla="*/ 232966 w 234855"/>
                              <a:gd name="connsiteY0" fmla="*/ 135708 h 242816"/>
                              <a:gd name="connsiteX1" fmla="*/ 46782 w 234855"/>
                              <a:gd name="connsiteY1" fmla="*/ 135708 h 242816"/>
                              <a:gd name="connsiteX2" fmla="*/ 129873 w 234855"/>
                              <a:gd name="connsiteY2" fmla="*/ 202806 h 242816"/>
                              <a:gd name="connsiteX3" fmla="*/ 196118 w 234855"/>
                              <a:gd name="connsiteY3" fmla="*/ 175125 h 242816"/>
                              <a:gd name="connsiteX4" fmla="*/ 219037 w 234855"/>
                              <a:gd name="connsiteY4" fmla="*/ 201997 h 242816"/>
                              <a:gd name="connsiteX5" fmla="*/ 128577 w 234855"/>
                              <a:gd name="connsiteY5" fmla="*/ 239229 h 242816"/>
                              <a:gd name="connsiteX6" fmla="*/ 5156 w 234855"/>
                              <a:gd name="connsiteY6" fmla="*/ 121948 h 242816"/>
                              <a:gd name="connsiteX7" fmla="*/ 120316 w 234855"/>
                              <a:gd name="connsiteY7" fmla="*/ 5154 h 242816"/>
                              <a:gd name="connsiteX8" fmla="*/ 233776 w 234855"/>
                              <a:gd name="connsiteY8" fmla="*/ 123243 h 242816"/>
                              <a:gd name="connsiteX9" fmla="*/ 232966 w 234855"/>
                              <a:gd name="connsiteY9" fmla="*/ 135708 h 242816"/>
                              <a:gd name="connsiteX10" fmla="*/ 46782 w 234855"/>
                              <a:gd name="connsiteY10" fmla="*/ 105841 h 242816"/>
                              <a:gd name="connsiteX11" fmla="*/ 194012 w 234855"/>
                              <a:gd name="connsiteY11" fmla="*/ 105841 h 242816"/>
                              <a:gd name="connsiteX12" fmla="*/ 120398 w 234855"/>
                              <a:gd name="connsiteY12" fmla="*/ 40038 h 242816"/>
                              <a:gd name="connsiteX13" fmla="*/ 46782 w 234855"/>
                              <a:gd name="connsiteY13" fmla="*/ 105841 h 2428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34855" h="242816">
                                <a:moveTo>
                                  <a:pt x="232966" y="135708"/>
                                </a:moveTo>
                                <a:lnTo>
                                  <a:pt x="46782" y="135708"/>
                                </a:lnTo>
                                <a:cubicBezTo>
                                  <a:pt x="51965" y="175934"/>
                                  <a:pt x="84440" y="202806"/>
                                  <a:pt x="129873" y="202806"/>
                                </a:cubicBezTo>
                                <a:cubicBezTo>
                                  <a:pt x="156679" y="202806"/>
                                  <a:pt x="179192" y="193741"/>
                                  <a:pt x="196118" y="175125"/>
                                </a:cubicBezTo>
                                <a:lnTo>
                                  <a:pt x="219037" y="201997"/>
                                </a:lnTo>
                                <a:cubicBezTo>
                                  <a:pt x="198305" y="226197"/>
                                  <a:pt x="166640" y="239229"/>
                                  <a:pt x="128577" y="239229"/>
                                </a:cubicBezTo>
                                <a:cubicBezTo>
                                  <a:pt x="54557" y="239229"/>
                                  <a:pt x="5156" y="190342"/>
                                  <a:pt x="5156" y="121948"/>
                                </a:cubicBezTo>
                                <a:cubicBezTo>
                                  <a:pt x="5156" y="54041"/>
                                  <a:pt x="54071" y="5154"/>
                                  <a:pt x="120316" y="5154"/>
                                </a:cubicBezTo>
                                <a:cubicBezTo>
                                  <a:pt x="186562" y="5154"/>
                                  <a:pt x="233776" y="52746"/>
                                  <a:pt x="233776" y="123243"/>
                                </a:cubicBezTo>
                                <a:cubicBezTo>
                                  <a:pt x="233857" y="126643"/>
                                  <a:pt x="233371" y="131823"/>
                                  <a:pt x="232966" y="135708"/>
                                </a:cubicBezTo>
                                <a:moveTo>
                                  <a:pt x="46782" y="105841"/>
                                </a:moveTo>
                                <a:lnTo>
                                  <a:pt x="194012" y="105841"/>
                                </a:lnTo>
                                <a:cubicBezTo>
                                  <a:pt x="189720" y="67315"/>
                                  <a:pt x="160728" y="40038"/>
                                  <a:pt x="120398" y="40038"/>
                                </a:cubicBezTo>
                                <a:cubicBezTo>
                                  <a:pt x="80553" y="40038"/>
                                  <a:pt x="51156" y="66910"/>
                                  <a:pt x="46782" y="105841"/>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2635409" y="6693262"/>
                            <a:ext cx="332037" cy="307567"/>
                          </a:xfrm>
                          <a:custGeom>
                            <a:avLst/>
                            <a:gdLst>
                              <a:gd name="connsiteX0" fmla="*/ 286092 w 332036"/>
                              <a:gd name="connsiteY0" fmla="*/ 308027 h 307567"/>
                              <a:gd name="connsiteX1" fmla="*/ 285687 w 332036"/>
                              <a:gd name="connsiteY1" fmla="*/ 87387 h 307567"/>
                              <a:gd name="connsiteX2" fmla="*/ 176115 w 332036"/>
                              <a:gd name="connsiteY2" fmla="*/ 271280 h 307567"/>
                              <a:gd name="connsiteX3" fmla="*/ 156193 w 332036"/>
                              <a:gd name="connsiteY3" fmla="*/ 271280 h 307567"/>
                              <a:gd name="connsiteX4" fmla="*/ 46702 w 332036"/>
                              <a:gd name="connsiteY4" fmla="*/ 88682 h 307567"/>
                              <a:gd name="connsiteX5" fmla="*/ 46702 w 332036"/>
                              <a:gd name="connsiteY5" fmla="*/ 308027 h 307567"/>
                              <a:gd name="connsiteX6" fmla="*/ 5156 w 332036"/>
                              <a:gd name="connsiteY6" fmla="*/ 308027 h 307567"/>
                              <a:gd name="connsiteX7" fmla="*/ 5156 w 332036"/>
                              <a:gd name="connsiteY7" fmla="*/ 5154 h 307567"/>
                              <a:gd name="connsiteX8" fmla="*/ 40628 w 332036"/>
                              <a:gd name="connsiteY8" fmla="*/ 5154 h 307567"/>
                              <a:gd name="connsiteX9" fmla="*/ 167045 w 332036"/>
                              <a:gd name="connsiteY9" fmla="*/ 218023 h 307567"/>
                              <a:gd name="connsiteX10" fmla="*/ 291761 w 332036"/>
                              <a:gd name="connsiteY10" fmla="*/ 5154 h 307567"/>
                              <a:gd name="connsiteX11" fmla="*/ 327232 w 332036"/>
                              <a:gd name="connsiteY11" fmla="*/ 5154 h 307567"/>
                              <a:gd name="connsiteX12" fmla="*/ 327637 w 332036"/>
                              <a:gd name="connsiteY12" fmla="*/ 308027 h 307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32036" h="307567">
                                <a:moveTo>
                                  <a:pt x="286092" y="308027"/>
                                </a:moveTo>
                                <a:lnTo>
                                  <a:pt x="285687" y="87387"/>
                                </a:lnTo>
                                <a:lnTo>
                                  <a:pt x="176115" y="271280"/>
                                </a:lnTo>
                                <a:lnTo>
                                  <a:pt x="156193" y="271280"/>
                                </a:lnTo>
                                <a:lnTo>
                                  <a:pt x="46702" y="88682"/>
                                </a:lnTo>
                                <a:lnTo>
                                  <a:pt x="46702" y="308027"/>
                                </a:lnTo>
                                <a:lnTo>
                                  <a:pt x="5156" y="308027"/>
                                </a:lnTo>
                                <a:lnTo>
                                  <a:pt x="5156" y="5154"/>
                                </a:lnTo>
                                <a:lnTo>
                                  <a:pt x="40628" y="5154"/>
                                </a:lnTo>
                                <a:lnTo>
                                  <a:pt x="167045" y="218023"/>
                                </a:lnTo>
                                <a:lnTo>
                                  <a:pt x="291761" y="5154"/>
                                </a:lnTo>
                                <a:lnTo>
                                  <a:pt x="327232" y="5154"/>
                                </a:lnTo>
                                <a:lnTo>
                                  <a:pt x="327637" y="308027"/>
                                </a:lnTo>
                                <a:close/>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3000406" y="6764730"/>
                            <a:ext cx="202461" cy="242816"/>
                          </a:xfrm>
                          <a:custGeom>
                            <a:avLst/>
                            <a:gdLst>
                              <a:gd name="connsiteX0" fmla="*/ 204702 w 202461"/>
                              <a:gd name="connsiteY0" fmla="*/ 98152 h 242816"/>
                              <a:gd name="connsiteX1" fmla="*/ 204702 w 202461"/>
                              <a:gd name="connsiteY1" fmla="*/ 236639 h 242816"/>
                              <a:gd name="connsiteX2" fmla="*/ 165344 w 202461"/>
                              <a:gd name="connsiteY2" fmla="*/ 236639 h 242816"/>
                              <a:gd name="connsiteX3" fmla="*/ 165344 w 202461"/>
                              <a:gd name="connsiteY3" fmla="*/ 206368 h 242816"/>
                              <a:gd name="connsiteX4" fmla="*/ 90028 w 202461"/>
                              <a:gd name="connsiteY4" fmla="*/ 239229 h 242816"/>
                              <a:gd name="connsiteX5" fmla="*/ 5156 w 202461"/>
                              <a:gd name="connsiteY5" fmla="*/ 171726 h 242816"/>
                              <a:gd name="connsiteX6" fmla="*/ 97398 w 202461"/>
                              <a:gd name="connsiteY6" fmla="*/ 104627 h 242816"/>
                              <a:gd name="connsiteX7" fmla="*/ 163238 w 202461"/>
                              <a:gd name="connsiteY7" fmla="*/ 104627 h 242816"/>
                              <a:gd name="connsiteX8" fmla="*/ 163238 w 202461"/>
                              <a:gd name="connsiteY8" fmla="*/ 96372 h 242816"/>
                              <a:gd name="connsiteX9" fmla="*/ 101771 w 202461"/>
                              <a:gd name="connsiteY9" fmla="*/ 41010 h 242816"/>
                              <a:gd name="connsiteX10" fmla="*/ 29047 w 202461"/>
                              <a:gd name="connsiteY10" fmla="*/ 65696 h 242816"/>
                              <a:gd name="connsiteX11" fmla="*/ 11716 w 202461"/>
                              <a:gd name="connsiteY11" fmla="*/ 34534 h 242816"/>
                              <a:gd name="connsiteX12" fmla="*/ 106549 w 202461"/>
                              <a:gd name="connsiteY12" fmla="*/ 5154 h 242816"/>
                              <a:gd name="connsiteX13" fmla="*/ 204702 w 202461"/>
                              <a:gd name="connsiteY13" fmla="*/ 98152 h 242816"/>
                              <a:gd name="connsiteX14" fmla="*/ 163157 w 202461"/>
                              <a:gd name="connsiteY14" fmla="*/ 166465 h 242816"/>
                              <a:gd name="connsiteX15" fmla="*/ 163157 w 202461"/>
                              <a:gd name="connsiteY15" fmla="*/ 134494 h 242816"/>
                              <a:gd name="connsiteX16" fmla="*/ 99099 w 202461"/>
                              <a:gd name="connsiteY16" fmla="*/ 134494 h 242816"/>
                              <a:gd name="connsiteX17" fmla="*/ 46297 w 202461"/>
                              <a:gd name="connsiteY17" fmla="*/ 169945 h 242816"/>
                              <a:gd name="connsiteX18" fmla="*/ 96993 w 202461"/>
                              <a:gd name="connsiteY18" fmla="*/ 207177 h 242816"/>
                              <a:gd name="connsiteX19" fmla="*/ 163157 w 202461"/>
                              <a:gd name="connsiteY19" fmla="*/ 166465 h 2428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02461" h="242816">
                                <a:moveTo>
                                  <a:pt x="204702" y="98152"/>
                                </a:moveTo>
                                <a:lnTo>
                                  <a:pt x="204702" y="236639"/>
                                </a:lnTo>
                                <a:lnTo>
                                  <a:pt x="165344" y="236639"/>
                                </a:lnTo>
                                <a:lnTo>
                                  <a:pt x="165344" y="206368"/>
                                </a:lnTo>
                                <a:cubicBezTo>
                                  <a:pt x="151496" y="227169"/>
                                  <a:pt x="125985" y="239229"/>
                                  <a:pt x="90028" y="239229"/>
                                </a:cubicBezTo>
                                <a:cubicBezTo>
                                  <a:pt x="38036" y="239229"/>
                                  <a:pt x="5156" y="211548"/>
                                  <a:pt x="5156" y="171726"/>
                                </a:cubicBezTo>
                                <a:cubicBezTo>
                                  <a:pt x="5156" y="134980"/>
                                  <a:pt x="28966" y="104627"/>
                                  <a:pt x="97398" y="104627"/>
                                </a:cubicBezTo>
                                <a:lnTo>
                                  <a:pt x="163238" y="104627"/>
                                </a:lnTo>
                                <a:lnTo>
                                  <a:pt x="163238" y="96372"/>
                                </a:lnTo>
                                <a:cubicBezTo>
                                  <a:pt x="163238" y="61325"/>
                                  <a:pt x="142911" y="41010"/>
                                  <a:pt x="101771" y="41010"/>
                                </a:cubicBezTo>
                                <a:cubicBezTo>
                                  <a:pt x="74479" y="41010"/>
                                  <a:pt x="46783" y="50479"/>
                                  <a:pt x="29047" y="65696"/>
                                </a:cubicBezTo>
                                <a:lnTo>
                                  <a:pt x="11716" y="34534"/>
                                </a:lnTo>
                                <a:cubicBezTo>
                                  <a:pt x="35526" y="15514"/>
                                  <a:pt x="69701" y="5154"/>
                                  <a:pt x="106549" y="5154"/>
                                </a:cubicBezTo>
                                <a:cubicBezTo>
                                  <a:pt x="169231" y="5073"/>
                                  <a:pt x="204702" y="35425"/>
                                  <a:pt x="204702" y="98152"/>
                                </a:cubicBezTo>
                                <a:moveTo>
                                  <a:pt x="163157" y="166465"/>
                                </a:moveTo>
                                <a:lnTo>
                                  <a:pt x="163157" y="134494"/>
                                </a:lnTo>
                                <a:lnTo>
                                  <a:pt x="99099" y="134494"/>
                                </a:lnTo>
                                <a:cubicBezTo>
                                  <a:pt x="57958" y="134494"/>
                                  <a:pt x="46297" y="150520"/>
                                  <a:pt x="46297" y="169945"/>
                                </a:cubicBezTo>
                                <a:cubicBezTo>
                                  <a:pt x="46297" y="192851"/>
                                  <a:pt x="65328" y="207177"/>
                                  <a:pt x="96993" y="207177"/>
                                </a:cubicBezTo>
                                <a:cubicBezTo>
                                  <a:pt x="128091" y="207177"/>
                                  <a:pt x="152710" y="192851"/>
                                  <a:pt x="163157" y="166465"/>
                                </a:cubicBezTo>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233318" y="6716653"/>
                            <a:ext cx="170068" cy="291380"/>
                          </a:xfrm>
                          <a:custGeom>
                            <a:avLst/>
                            <a:gdLst>
                              <a:gd name="connsiteX0" fmla="*/ 167044 w 170067"/>
                              <a:gd name="connsiteY0" fmla="*/ 271280 h 291379"/>
                              <a:gd name="connsiteX1" fmla="*/ 116834 w 170067"/>
                              <a:gd name="connsiteY1" fmla="*/ 287306 h 291379"/>
                              <a:gd name="connsiteX2" fmla="*/ 44110 w 170067"/>
                              <a:gd name="connsiteY2" fmla="*/ 215513 h 291379"/>
                              <a:gd name="connsiteX3" fmla="*/ 44110 w 170067"/>
                              <a:gd name="connsiteY3" fmla="*/ 89492 h 291379"/>
                              <a:gd name="connsiteX4" fmla="*/ 5156 w 170067"/>
                              <a:gd name="connsiteY4" fmla="*/ 89492 h 291379"/>
                              <a:gd name="connsiteX5" fmla="*/ 5156 w 170067"/>
                              <a:gd name="connsiteY5" fmla="*/ 55336 h 291379"/>
                              <a:gd name="connsiteX6" fmla="*/ 44110 w 170067"/>
                              <a:gd name="connsiteY6" fmla="*/ 55336 h 291379"/>
                              <a:gd name="connsiteX7" fmla="*/ 44110 w 170067"/>
                              <a:gd name="connsiteY7" fmla="*/ 5154 h 291379"/>
                              <a:gd name="connsiteX8" fmla="*/ 85655 w 170067"/>
                              <a:gd name="connsiteY8" fmla="*/ 5154 h 291379"/>
                              <a:gd name="connsiteX9" fmla="*/ 85655 w 170067"/>
                              <a:gd name="connsiteY9" fmla="*/ 55336 h 291379"/>
                              <a:gd name="connsiteX10" fmla="*/ 151496 w 170067"/>
                              <a:gd name="connsiteY10" fmla="*/ 55336 h 291379"/>
                              <a:gd name="connsiteX11" fmla="*/ 151496 w 170067"/>
                              <a:gd name="connsiteY11" fmla="*/ 89492 h 291379"/>
                              <a:gd name="connsiteX12" fmla="*/ 85655 w 170067"/>
                              <a:gd name="connsiteY12" fmla="*/ 89492 h 291379"/>
                              <a:gd name="connsiteX13" fmla="*/ 85655 w 170067"/>
                              <a:gd name="connsiteY13" fmla="*/ 213652 h 291379"/>
                              <a:gd name="connsiteX14" fmla="*/ 121612 w 170067"/>
                              <a:gd name="connsiteY14" fmla="*/ 252179 h 291379"/>
                              <a:gd name="connsiteX15" fmla="*/ 154087 w 170067"/>
                              <a:gd name="connsiteY15" fmla="*/ 241333 h 291379"/>
                              <a:gd name="connsiteX16" fmla="*/ 167044 w 170067"/>
                              <a:gd name="connsiteY16" fmla="*/ 271280 h 291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70067" h="291379">
                                <a:moveTo>
                                  <a:pt x="167044" y="271280"/>
                                </a:moveTo>
                                <a:cubicBezTo>
                                  <a:pt x="154492" y="282126"/>
                                  <a:pt x="135461" y="287306"/>
                                  <a:pt x="116834" y="287306"/>
                                </a:cubicBezTo>
                                <a:cubicBezTo>
                                  <a:pt x="70511" y="287306"/>
                                  <a:pt x="44110" y="261810"/>
                                  <a:pt x="44110" y="215513"/>
                                </a:cubicBezTo>
                                <a:lnTo>
                                  <a:pt x="44110" y="89492"/>
                                </a:lnTo>
                                <a:lnTo>
                                  <a:pt x="5156" y="89492"/>
                                </a:lnTo>
                                <a:lnTo>
                                  <a:pt x="5156" y="55336"/>
                                </a:lnTo>
                                <a:lnTo>
                                  <a:pt x="44110" y="55336"/>
                                </a:lnTo>
                                <a:lnTo>
                                  <a:pt x="44110" y="5154"/>
                                </a:lnTo>
                                <a:lnTo>
                                  <a:pt x="85655" y="5154"/>
                                </a:lnTo>
                                <a:lnTo>
                                  <a:pt x="85655" y="55336"/>
                                </a:lnTo>
                                <a:lnTo>
                                  <a:pt x="151496" y="55336"/>
                                </a:lnTo>
                                <a:lnTo>
                                  <a:pt x="151496" y="89492"/>
                                </a:lnTo>
                                <a:lnTo>
                                  <a:pt x="85655" y="89492"/>
                                </a:lnTo>
                                <a:lnTo>
                                  <a:pt x="85655" y="213652"/>
                                </a:lnTo>
                                <a:cubicBezTo>
                                  <a:pt x="85655" y="238338"/>
                                  <a:pt x="98613" y="252179"/>
                                  <a:pt x="121612" y="252179"/>
                                </a:cubicBezTo>
                                <a:cubicBezTo>
                                  <a:pt x="133760" y="252179"/>
                                  <a:pt x="145422" y="248294"/>
                                  <a:pt x="154087" y="241333"/>
                                </a:cubicBezTo>
                                <a:lnTo>
                                  <a:pt x="167044" y="271280"/>
                                </a:lnTo>
                                <a:close/>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3438452" y="6675131"/>
                            <a:ext cx="226757" cy="323755"/>
                          </a:xfrm>
                          <a:custGeom>
                            <a:avLst/>
                            <a:gdLst>
                              <a:gd name="connsiteX0" fmla="*/ 222924 w 226756"/>
                              <a:gd name="connsiteY0" fmla="*/ 194227 h 323755"/>
                              <a:gd name="connsiteX1" fmla="*/ 222924 w 226756"/>
                              <a:gd name="connsiteY1" fmla="*/ 326238 h 323755"/>
                              <a:gd name="connsiteX2" fmla="*/ 181379 w 226756"/>
                              <a:gd name="connsiteY2" fmla="*/ 326238 h 323755"/>
                              <a:gd name="connsiteX3" fmla="*/ 181379 w 226756"/>
                              <a:gd name="connsiteY3" fmla="*/ 199002 h 323755"/>
                              <a:gd name="connsiteX4" fmla="*/ 119426 w 226756"/>
                              <a:gd name="connsiteY4" fmla="*/ 131904 h 323755"/>
                              <a:gd name="connsiteX5" fmla="*/ 46702 w 226756"/>
                              <a:gd name="connsiteY5" fmla="*/ 208067 h 323755"/>
                              <a:gd name="connsiteX6" fmla="*/ 46702 w 226756"/>
                              <a:gd name="connsiteY6" fmla="*/ 326238 h 323755"/>
                              <a:gd name="connsiteX7" fmla="*/ 5156 w 226756"/>
                              <a:gd name="connsiteY7" fmla="*/ 326238 h 323755"/>
                              <a:gd name="connsiteX8" fmla="*/ 5156 w 226756"/>
                              <a:gd name="connsiteY8" fmla="*/ 5154 h 323755"/>
                              <a:gd name="connsiteX9" fmla="*/ 46702 w 226756"/>
                              <a:gd name="connsiteY9" fmla="*/ 5154 h 323755"/>
                              <a:gd name="connsiteX10" fmla="*/ 46702 w 226756"/>
                              <a:gd name="connsiteY10" fmla="*/ 129314 h 323755"/>
                              <a:gd name="connsiteX11" fmla="*/ 127686 w 226756"/>
                              <a:gd name="connsiteY11" fmla="*/ 94672 h 323755"/>
                              <a:gd name="connsiteX12" fmla="*/ 222924 w 226756"/>
                              <a:gd name="connsiteY12" fmla="*/ 194227 h 323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6756" h="323755">
                                <a:moveTo>
                                  <a:pt x="222924" y="194227"/>
                                </a:moveTo>
                                <a:lnTo>
                                  <a:pt x="222924" y="326238"/>
                                </a:lnTo>
                                <a:lnTo>
                                  <a:pt x="181379" y="326238"/>
                                </a:lnTo>
                                <a:lnTo>
                                  <a:pt x="181379" y="199002"/>
                                </a:lnTo>
                                <a:cubicBezTo>
                                  <a:pt x="181379" y="154000"/>
                                  <a:pt x="158865" y="131904"/>
                                  <a:pt x="119426" y="131904"/>
                                </a:cubicBezTo>
                                <a:cubicBezTo>
                                  <a:pt x="75289" y="131904"/>
                                  <a:pt x="46702" y="158290"/>
                                  <a:pt x="46702" y="208067"/>
                                </a:cubicBezTo>
                                <a:lnTo>
                                  <a:pt x="46702" y="326238"/>
                                </a:lnTo>
                                <a:lnTo>
                                  <a:pt x="5156" y="326238"/>
                                </a:lnTo>
                                <a:lnTo>
                                  <a:pt x="5156" y="5154"/>
                                </a:lnTo>
                                <a:lnTo>
                                  <a:pt x="46702" y="5154"/>
                                </a:lnTo>
                                <a:lnTo>
                                  <a:pt x="46702" y="129314"/>
                                </a:lnTo>
                                <a:cubicBezTo>
                                  <a:pt x="64032" y="107217"/>
                                  <a:pt x="92620" y="94672"/>
                                  <a:pt x="127686" y="94672"/>
                                </a:cubicBezTo>
                                <a:cubicBezTo>
                                  <a:pt x="183565" y="94672"/>
                                  <a:pt x="222924" y="126724"/>
                                  <a:pt x="222924" y="194227"/>
                                </a:cubicBezTo>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3714690" y="6689781"/>
                            <a:ext cx="283446" cy="315661"/>
                          </a:xfrm>
                          <a:custGeom>
                            <a:avLst/>
                            <a:gdLst>
                              <a:gd name="connsiteX0" fmla="*/ 5156 w 283445"/>
                              <a:gd name="connsiteY0" fmla="*/ 160070 h 315661"/>
                              <a:gd name="connsiteX1" fmla="*/ 165749 w 283445"/>
                              <a:gd name="connsiteY1" fmla="*/ 5154 h 315661"/>
                              <a:gd name="connsiteX2" fmla="*/ 280909 w 283445"/>
                              <a:gd name="connsiteY2" fmla="*/ 52341 h 315661"/>
                              <a:gd name="connsiteX3" fmla="*/ 252807 w 283445"/>
                              <a:gd name="connsiteY3" fmla="*/ 79617 h 315661"/>
                              <a:gd name="connsiteX4" fmla="*/ 167530 w 283445"/>
                              <a:gd name="connsiteY4" fmla="*/ 43680 h 315661"/>
                              <a:gd name="connsiteX5" fmla="*/ 48483 w 283445"/>
                              <a:gd name="connsiteY5" fmla="*/ 160070 h 315661"/>
                              <a:gd name="connsiteX6" fmla="*/ 167530 w 283445"/>
                              <a:gd name="connsiteY6" fmla="*/ 276460 h 315661"/>
                              <a:gd name="connsiteX7" fmla="*/ 252807 w 283445"/>
                              <a:gd name="connsiteY7" fmla="*/ 240119 h 315661"/>
                              <a:gd name="connsiteX8" fmla="*/ 280909 w 283445"/>
                              <a:gd name="connsiteY8" fmla="*/ 267395 h 315661"/>
                              <a:gd name="connsiteX9" fmla="*/ 165344 w 283445"/>
                              <a:gd name="connsiteY9" fmla="*/ 314987 h 315661"/>
                              <a:gd name="connsiteX10" fmla="*/ 5156 w 283445"/>
                              <a:gd name="connsiteY10" fmla="*/ 160070 h 3156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3445" h="315661">
                                <a:moveTo>
                                  <a:pt x="5156" y="160070"/>
                                </a:moveTo>
                                <a:cubicBezTo>
                                  <a:pt x="5156" y="70471"/>
                                  <a:pt x="73588" y="5154"/>
                                  <a:pt x="165749" y="5154"/>
                                </a:cubicBezTo>
                                <a:cubicBezTo>
                                  <a:pt x="212477" y="5154"/>
                                  <a:pt x="253212" y="21179"/>
                                  <a:pt x="280909" y="52341"/>
                                </a:cubicBezTo>
                                <a:lnTo>
                                  <a:pt x="252807" y="79617"/>
                                </a:lnTo>
                                <a:cubicBezTo>
                                  <a:pt x="229403" y="54931"/>
                                  <a:pt x="200896" y="43680"/>
                                  <a:pt x="167530" y="43680"/>
                                </a:cubicBezTo>
                                <a:cubicBezTo>
                                  <a:pt x="99099" y="43680"/>
                                  <a:pt x="48483" y="92972"/>
                                  <a:pt x="48483" y="160070"/>
                                </a:cubicBezTo>
                                <a:cubicBezTo>
                                  <a:pt x="48483" y="227169"/>
                                  <a:pt x="99099" y="276460"/>
                                  <a:pt x="167530" y="276460"/>
                                </a:cubicBezTo>
                                <a:cubicBezTo>
                                  <a:pt x="200896" y="276460"/>
                                  <a:pt x="229403" y="264805"/>
                                  <a:pt x="252807" y="240119"/>
                                </a:cubicBezTo>
                                <a:lnTo>
                                  <a:pt x="280909" y="267395"/>
                                </a:lnTo>
                                <a:cubicBezTo>
                                  <a:pt x="253212" y="298557"/>
                                  <a:pt x="212477" y="314987"/>
                                  <a:pt x="165344" y="314987"/>
                                </a:cubicBezTo>
                                <a:cubicBezTo>
                                  <a:pt x="73588" y="314987"/>
                                  <a:pt x="5156" y="249670"/>
                                  <a:pt x="5156" y="160070"/>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015629" y="6764731"/>
                            <a:ext cx="242954" cy="242816"/>
                          </a:xfrm>
                          <a:custGeom>
                            <a:avLst/>
                            <a:gdLst>
                              <a:gd name="connsiteX0" fmla="*/ 5156 w 242953"/>
                              <a:gd name="connsiteY0" fmla="*/ 121948 h 242816"/>
                              <a:gd name="connsiteX1" fmla="*/ 124609 w 242953"/>
                              <a:gd name="connsiteY1" fmla="*/ 5154 h 242816"/>
                              <a:gd name="connsiteX2" fmla="*/ 243656 w 242953"/>
                              <a:gd name="connsiteY2" fmla="*/ 121948 h 242816"/>
                              <a:gd name="connsiteX3" fmla="*/ 124609 w 242953"/>
                              <a:gd name="connsiteY3" fmla="*/ 239229 h 242816"/>
                              <a:gd name="connsiteX4" fmla="*/ 5156 w 242953"/>
                              <a:gd name="connsiteY4" fmla="*/ 121948 h 242816"/>
                              <a:gd name="connsiteX5" fmla="*/ 201706 w 242953"/>
                              <a:gd name="connsiteY5" fmla="*/ 121948 h 242816"/>
                              <a:gd name="connsiteX6" fmla="*/ 124609 w 242953"/>
                              <a:gd name="connsiteY6" fmla="*/ 41495 h 242816"/>
                              <a:gd name="connsiteX7" fmla="*/ 47106 w 242953"/>
                              <a:gd name="connsiteY7" fmla="*/ 121948 h 242816"/>
                              <a:gd name="connsiteX8" fmla="*/ 124609 w 242953"/>
                              <a:gd name="connsiteY8" fmla="*/ 202887 h 242816"/>
                              <a:gd name="connsiteX9" fmla="*/ 201706 w 242953"/>
                              <a:gd name="connsiteY9" fmla="*/ 121948 h 2428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2953" h="242816">
                                <a:moveTo>
                                  <a:pt x="5156" y="121948"/>
                                </a:moveTo>
                                <a:cubicBezTo>
                                  <a:pt x="5156" y="53555"/>
                                  <a:pt x="55772" y="5154"/>
                                  <a:pt x="124609" y="5154"/>
                                </a:cubicBezTo>
                                <a:cubicBezTo>
                                  <a:pt x="193446" y="5154"/>
                                  <a:pt x="243656" y="53636"/>
                                  <a:pt x="243656" y="121948"/>
                                </a:cubicBezTo>
                                <a:cubicBezTo>
                                  <a:pt x="243656" y="190342"/>
                                  <a:pt x="193446" y="239229"/>
                                  <a:pt x="124609" y="239229"/>
                                </a:cubicBezTo>
                                <a:cubicBezTo>
                                  <a:pt x="55772" y="239148"/>
                                  <a:pt x="5156" y="190261"/>
                                  <a:pt x="5156" y="121948"/>
                                </a:cubicBezTo>
                                <a:moveTo>
                                  <a:pt x="201706" y="121948"/>
                                </a:moveTo>
                                <a:cubicBezTo>
                                  <a:pt x="201706" y="73061"/>
                                  <a:pt x="168826" y="41495"/>
                                  <a:pt x="124609" y="41495"/>
                                </a:cubicBezTo>
                                <a:cubicBezTo>
                                  <a:pt x="80472" y="41495"/>
                                  <a:pt x="47106" y="73061"/>
                                  <a:pt x="47106" y="121948"/>
                                </a:cubicBezTo>
                                <a:cubicBezTo>
                                  <a:pt x="47106" y="170835"/>
                                  <a:pt x="80472" y="202887"/>
                                  <a:pt x="124609" y="202887"/>
                                </a:cubicBezTo>
                                <a:cubicBezTo>
                                  <a:pt x="168826" y="202806"/>
                                  <a:pt x="201706" y="170835"/>
                                  <a:pt x="201706" y="121948"/>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4297131" y="6764650"/>
                            <a:ext cx="388726" cy="234723"/>
                          </a:xfrm>
                          <a:custGeom>
                            <a:avLst/>
                            <a:gdLst>
                              <a:gd name="connsiteX0" fmla="*/ 386027 w 388725"/>
                              <a:gd name="connsiteY0" fmla="*/ 104708 h 234722"/>
                              <a:gd name="connsiteX1" fmla="*/ 386027 w 388725"/>
                              <a:gd name="connsiteY1" fmla="*/ 236719 h 234722"/>
                              <a:gd name="connsiteX2" fmla="*/ 344482 w 388725"/>
                              <a:gd name="connsiteY2" fmla="*/ 236719 h 234722"/>
                              <a:gd name="connsiteX3" fmla="*/ 344482 w 388725"/>
                              <a:gd name="connsiteY3" fmla="*/ 109484 h 234722"/>
                              <a:gd name="connsiteX4" fmla="*/ 285201 w 388725"/>
                              <a:gd name="connsiteY4" fmla="*/ 42385 h 234722"/>
                              <a:gd name="connsiteX5" fmla="*/ 216364 w 388725"/>
                              <a:gd name="connsiteY5" fmla="*/ 118549 h 234722"/>
                              <a:gd name="connsiteX6" fmla="*/ 216364 w 388725"/>
                              <a:gd name="connsiteY6" fmla="*/ 236719 h 234722"/>
                              <a:gd name="connsiteX7" fmla="*/ 174819 w 388725"/>
                              <a:gd name="connsiteY7" fmla="*/ 236719 h 234722"/>
                              <a:gd name="connsiteX8" fmla="*/ 174819 w 388725"/>
                              <a:gd name="connsiteY8" fmla="*/ 109484 h 234722"/>
                              <a:gd name="connsiteX9" fmla="*/ 115538 w 388725"/>
                              <a:gd name="connsiteY9" fmla="*/ 42385 h 234722"/>
                              <a:gd name="connsiteX10" fmla="*/ 46702 w 388725"/>
                              <a:gd name="connsiteY10" fmla="*/ 118549 h 234722"/>
                              <a:gd name="connsiteX11" fmla="*/ 46702 w 388725"/>
                              <a:gd name="connsiteY11" fmla="*/ 236719 h 234722"/>
                              <a:gd name="connsiteX12" fmla="*/ 5156 w 388725"/>
                              <a:gd name="connsiteY12" fmla="*/ 236719 h 234722"/>
                              <a:gd name="connsiteX13" fmla="*/ 5156 w 388725"/>
                              <a:gd name="connsiteY13" fmla="*/ 7339 h 234722"/>
                              <a:gd name="connsiteX14" fmla="*/ 45001 w 388725"/>
                              <a:gd name="connsiteY14" fmla="*/ 7339 h 234722"/>
                              <a:gd name="connsiteX15" fmla="*/ 45001 w 388725"/>
                              <a:gd name="connsiteY15" fmla="*/ 41495 h 234722"/>
                              <a:gd name="connsiteX16" fmla="*/ 124204 w 388725"/>
                              <a:gd name="connsiteY16" fmla="*/ 5154 h 234722"/>
                              <a:gd name="connsiteX17" fmla="*/ 203893 w 388725"/>
                              <a:gd name="connsiteY17" fmla="*/ 47565 h 234722"/>
                              <a:gd name="connsiteX18" fmla="*/ 292247 w 388725"/>
                              <a:gd name="connsiteY18" fmla="*/ 5154 h 234722"/>
                              <a:gd name="connsiteX19" fmla="*/ 386027 w 388725"/>
                              <a:gd name="connsiteY19" fmla="*/ 104708 h 234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88725" h="234722">
                                <a:moveTo>
                                  <a:pt x="386027" y="104708"/>
                                </a:moveTo>
                                <a:lnTo>
                                  <a:pt x="386027" y="236719"/>
                                </a:lnTo>
                                <a:lnTo>
                                  <a:pt x="344482" y="236719"/>
                                </a:lnTo>
                                <a:lnTo>
                                  <a:pt x="344482" y="109484"/>
                                </a:lnTo>
                                <a:cubicBezTo>
                                  <a:pt x="344482" y="64482"/>
                                  <a:pt x="322859" y="42385"/>
                                  <a:pt x="285201" y="42385"/>
                                </a:cubicBezTo>
                                <a:cubicBezTo>
                                  <a:pt x="243656" y="42385"/>
                                  <a:pt x="216364" y="68771"/>
                                  <a:pt x="216364" y="118549"/>
                                </a:cubicBezTo>
                                <a:lnTo>
                                  <a:pt x="216364" y="236719"/>
                                </a:lnTo>
                                <a:lnTo>
                                  <a:pt x="174819" y="236719"/>
                                </a:lnTo>
                                <a:lnTo>
                                  <a:pt x="174819" y="109484"/>
                                </a:lnTo>
                                <a:cubicBezTo>
                                  <a:pt x="174819" y="64482"/>
                                  <a:pt x="153196" y="42385"/>
                                  <a:pt x="115538" y="42385"/>
                                </a:cubicBezTo>
                                <a:cubicBezTo>
                                  <a:pt x="73993" y="42385"/>
                                  <a:pt x="46702" y="68771"/>
                                  <a:pt x="46702" y="118549"/>
                                </a:cubicBezTo>
                                <a:lnTo>
                                  <a:pt x="46702" y="236719"/>
                                </a:lnTo>
                                <a:lnTo>
                                  <a:pt x="5156" y="236719"/>
                                </a:lnTo>
                                <a:lnTo>
                                  <a:pt x="5156" y="7339"/>
                                </a:lnTo>
                                <a:lnTo>
                                  <a:pt x="45001" y="7339"/>
                                </a:lnTo>
                                <a:lnTo>
                                  <a:pt x="45001" y="41495"/>
                                </a:lnTo>
                                <a:cubicBezTo>
                                  <a:pt x="61441" y="18104"/>
                                  <a:pt x="89624" y="5154"/>
                                  <a:pt x="124204" y="5154"/>
                                </a:cubicBezTo>
                                <a:cubicBezTo>
                                  <a:pt x="159270" y="5154"/>
                                  <a:pt x="188667" y="18994"/>
                                  <a:pt x="203893" y="47565"/>
                                </a:cubicBezTo>
                                <a:cubicBezTo>
                                  <a:pt x="221223" y="21584"/>
                                  <a:pt x="253212" y="5154"/>
                                  <a:pt x="292247" y="5154"/>
                                </a:cubicBezTo>
                                <a:cubicBezTo>
                                  <a:pt x="347964" y="5154"/>
                                  <a:pt x="386027" y="37205"/>
                                  <a:pt x="386027" y="104708"/>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4720923" y="6764650"/>
                            <a:ext cx="242954" cy="323755"/>
                          </a:xfrm>
                          <a:custGeom>
                            <a:avLst/>
                            <a:gdLst>
                              <a:gd name="connsiteX0" fmla="*/ 242846 w 242953"/>
                              <a:gd name="connsiteY0" fmla="*/ 122029 h 323755"/>
                              <a:gd name="connsiteX1" fmla="*/ 126795 w 242953"/>
                              <a:gd name="connsiteY1" fmla="*/ 239309 h 323755"/>
                              <a:gd name="connsiteX2" fmla="*/ 46702 w 242953"/>
                              <a:gd name="connsiteY2" fmla="*/ 202078 h 323755"/>
                              <a:gd name="connsiteX3" fmla="*/ 46702 w 242953"/>
                              <a:gd name="connsiteY3" fmla="*/ 320653 h 323755"/>
                              <a:gd name="connsiteX4" fmla="*/ 5156 w 242953"/>
                              <a:gd name="connsiteY4" fmla="*/ 320653 h 323755"/>
                              <a:gd name="connsiteX5" fmla="*/ 5156 w 242953"/>
                              <a:gd name="connsiteY5" fmla="*/ 7339 h 323755"/>
                              <a:gd name="connsiteX6" fmla="*/ 45001 w 242953"/>
                              <a:gd name="connsiteY6" fmla="*/ 7339 h 323755"/>
                              <a:gd name="connsiteX7" fmla="*/ 45001 w 242953"/>
                              <a:gd name="connsiteY7" fmla="*/ 43680 h 323755"/>
                              <a:gd name="connsiteX8" fmla="*/ 126795 w 242953"/>
                              <a:gd name="connsiteY8" fmla="*/ 5154 h 323755"/>
                              <a:gd name="connsiteX9" fmla="*/ 242846 w 242953"/>
                              <a:gd name="connsiteY9" fmla="*/ 122029 h 323755"/>
                              <a:gd name="connsiteX10" fmla="*/ 200815 w 242953"/>
                              <a:gd name="connsiteY10" fmla="*/ 122029 h 323755"/>
                              <a:gd name="connsiteX11" fmla="*/ 123313 w 242953"/>
                              <a:gd name="connsiteY11" fmla="*/ 41576 h 323755"/>
                              <a:gd name="connsiteX12" fmla="*/ 46216 w 242953"/>
                              <a:gd name="connsiteY12" fmla="*/ 122029 h 323755"/>
                              <a:gd name="connsiteX13" fmla="*/ 123313 w 242953"/>
                              <a:gd name="connsiteY13" fmla="*/ 202968 h 323755"/>
                              <a:gd name="connsiteX14" fmla="*/ 200815 w 242953"/>
                              <a:gd name="connsiteY14" fmla="*/ 122029 h 323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42953" h="323755">
                                <a:moveTo>
                                  <a:pt x="242846" y="122029"/>
                                </a:moveTo>
                                <a:cubicBezTo>
                                  <a:pt x="242846" y="192527"/>
                                  <a:pt x="193931" y="239309"/>
                                  <a:pt x="126795" y="239309"/>
                                </a:cubicBezTo>
                                <a:cubicBezTo>
                                  <a:pt x="94321" y="239309"/>
                                  <a:pt x="65733" y="226764"/>
                                  <a:pt x="46702" y="202078"/>
                                </a:cubicBezTo>
                                <a:lnTo>
                                  <a:pt x="46702" y="320653"/>
                                </a:lnTo>
                                <a:lnTo>
                                  <a:pt x="5156" y="320653"/>
                                </a:lnTo>
                                <a:lnTo>
                                  <a:pt x="5156" y="7339"/>
                                </a:lnTo>
                                <a:lnTo>
                                  <a:pt x="45001" y="7339"/>
                                </a:lnTo>
                                <a:lnTo>
                                  <a:pt x="45001" y="43680"/>
                                </a:lnTo>
                                <a:cubicBezTo>
                                  <a:pt x="63627" y="18104"/>
                                  <a:pt x="93025" y="5154"/>
                                  <a:pt x="126795" y="5154"/>
                                </a:cubicBezTo>
                                <a:cubicBezTo>
                                  <a:pt x="193931" y="5154"/>
                                  <a:pt x="242846" y="51936"/>
                                  <a:pt x="242846" y="122029"/>
                                </a:cubicBezTo>
                                <a:moveTo>
                                  <a:pt x="200815" y="122029"/>
                                </a:moveTo>
                                <a:cubicBezTo>
                                  <a:pt x="200815" y="73547"/>
                                  <a:pt x="167450" y="41576"/>
                                  <a:pt x="123313" y="41576"/>
                                </a:cubicBezTo>
                                <a:cubicBezTo>
                                  <a:pt x="79581" y="41576"/>
                                  <a:pt x="46216" y="73628"/>
                                  <a:pt x="46216" y="122029"/>
                                </a:cubicBezTo>
                                <a:cubicBezTo>
                                  <a:pt x="46216" y="170916"/>
                                  <a:pt x="79581" y="202968"/>
                                  <a:pt x="123313" y="202968"/>
                                </a:cubicBezTo>
                                <a:cubicBezTo>
                                  <a:pt x="167450" y="202887"/>
                                  <a:pt x="200815" y="170916"/>
                                  <a:pt x="200815" y="122029"/>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4985499" y="6764730"/>
                            <a:ext cx="202461" cy="242816"/>
                          </a:xfrm>
                          <a:custGeom>
                            <a:avLst/>
                            <a:gdLst>
                              <a:gd name="connsiteX0" fmla="*/ 204702 w 202461"/>
                              <a:gd name="connsiteY0" fmla="*/ 98152 h 242816"/>
                              <a:gd name="connsiteX1" fmla="*/ 204702 w 202461"/>
                              <a:gd name="connsiteY1" fmla="*/ 236639 h 242816"/>
                              <a:gd name="connsiteX2" fmla="*/ 165344 w 202461"/>
                              <a:gd name="connsiteY2" fmla="*/ 236639 h 242816"/>
                              <a:gd name="connsiteX3" fmla="*/ 165344 w 202461"/>
                              <a:gd name="connsiteY3" fmla="*/ 206368 h 242816"/>
                              <a:gd name="connsiteX4" fmla="*/ 90028 w 202461"/>
                              <a:gd name="connsiteY4" fmla="*/ 239229 h 242816"/>
                              <a:gd name="connsiteX5" fmla="*/ 5156 w 202461"/>
                              <a:gd name="connsiteY5" fmla="*/ 171726 h 242816"/>
                              <a:gd name="connsiteX6" fmla="*/ 97398 w 202461"/>
                              <a:gd name="connsiteY6" fmla="*/ 104627 h 242816"/>
                              <a:gd name="connsiteX7" fmla="*/ 163238 w 202461"/>
                              <a:gd name="connsiteY7" fmla="*/ 104627 h 242816"/>
                              <a:gd name="connsiteX8" fmla="*/ 163238 w 202461"/>
                              <a:gd name="connsiteY8" fmla="*/ 96372 h 242816"/>
                              <a:gd name="connsiteX9" fmla="*/ 101771 w 202461"/>
                              <a:gd name="connsiteY9" fmla="*/ 41010 h 242816"/>
                              <a:gd name="connsiteX10" fmla="*/ 29047 w 202461"/>
                              <a:gd name="connsiteY10" fmla="*/ 65696 h 242816"/>
                              <a:gd name="connsiteX11" fmla="*/ 11716 w 202461"/>
                              <a:gd name="connsiteY11" fmla="*/ 34534 h 242816"/>
                              <a:gd name="connsiteX12" fmla="*/ 106549 w 202461"/>
                              <a:gd name="connsiteY12" fmla="*/ 5154 h 242816"/>
                              <a:gd name="connsiteX13" fmla="*/ 204702 w 202461"/>
                              <a:gd name="connsiteY13" fmla="*/ 98152 h 242816"/>
                              <a:gd name="connsiteX14" fmla="*/ 163076 w 202461"/>
                              <a:gd name="connsiteY14" fmla="*/ 166465 h 242816"/>
                              <a:gd name="connsiteX15" fmla="*/ 163076 w 202461"/>
                              <a:gd name="connsiteY15" fmla="*/ 134494 h 242816"/>
                              <a:gd name="connsiteX16" fmla="*/ 99018 w 202461"/>
                              <a:gd name="connsiteY16" fmla="*/ 134494 h 242816"/>
                              <a:gd name="connsiteX17" fmla="*/ 46216 w 202461"/>
                              <a:gd name="connsiteY17" fmla="*/ 169945 h 242816"/>
                              <a:gd name="connsiteX18" fmla="*/ 96912 w 202461"/>
                              <a:gd name="connsiteY18" fmla="*/ 207177 h 242816"/>
                              <a:gd name="connsiteX19" fmla="*/ 163076 w 202461"/>
                              <a:gd name="connsiteY19" fmla="*/ 166465 h 2428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02461" h="242816">
                                <a:moveTo>
                                  <a:pt x="204702" y="98152"/>
                                </a:moveTo>
                                <a:lnTo>
                                  <a:pt x="204702" y="236639"/>
                                </a:lnTo>
                                <a:lnTo>
                                  <a:pt x="165344" y="236639"/>
                                </a:lnTo>
                                <a:lnTo>
                                  <a:pt x="165344" y="206368"/>
                                </a:lnTo>
                                <a:cubicBezTo>
                                  <a:pt x="151496" y="227169"/>
                                  <a:pt x="125904" y="239229"/>
                                  <a:pt x="90028" y="239229"/>
                                </a:cubicBezTo>
                                <a:cubicBezTo>
                                  <a:pt x="38036" y="239229"/>
                                  <a:pt x="5156" y="211548"/>
                                  <a:pt x="5156" y="171726"/>
                                </a:cubicBezTo>
                                <a:cubicBezTo>
                                  <a:pt x="5156" y="134980"/>
                                  <a:pt x="28966" y="104627"/>
                                  <a:pt x="97398" y="104627"/>
                                </a:cubicBezTo>
                                <a:lnTo>
                                  <a:pt x="163238" y="104627"/>
                                </a:lnTo>
                                <a:lnTo>
                                  <a:pt x="163238" y="96372"/>
                                </a:lnTo>
                                <a:cubicBezTo>
                                  <a:pt x="163238" y="61325"/>
                                  <a:pt x="142911" y="41010"/>
                                  <a:pt x="101771" y="41010"/>
                                </a:cubicBezTo>
                                <a:cubicBezTo>
                                  <a:pt x="74479" y="41010"/>
                                  <a:pt x="46783" y="50479"/>
                                  <a:pt x="29047" y="65696"/>
                                </a:cubicBezTo>
                                <a:lnTo>
                                  <a:pt x="11716" y="34534"/>
                                </a:lnTo>
                                <a:cubicBezTo>
                                  <a:pt x="35526" y="15514"/>
                                  <a:pt x="69701" y="5154"/>
                                  <a:pt x="106549" y="5154"/>
                                </a:cubicBezTo>
                                <a:cubicBezTo>
                                  <a:pt x="169150" y="5073"/>
                                  <a:pt x="204702" y="35425"/>
                                  <a:pt x="204702" y="98152"/>
                                </a:cubicBezTo>
                                <a:moveTo>
                                  <a:pt x="163076" y="166465"/>
                                </a:moveTo>
                                <a:lnTo>
                                  <a:pt x="163076" y="134494"/>
                                </a:lnTo>
                                <a:lnTo>
                                  <a:pt x="99018" y="134494"/>
                                </a:lnTo>
                                <a:cubicBezTo>
                                  <a:pt x="57877" y="134494"/>
                                  <a:pt x="46216" y="150520"/>
                                  <a:pt x="46216" y="169945"/>
                                </a:cubicBezTo>
                                <a:cubicBezTo>
                                  <a:pt x="46216" y="192851"/>
                                  <a:pt x="65247" y="207177"/>
                                  <a:pt x="96912" y="207177"/>
                                </a:cubicBezTo>
                                <a:cubicBezTo>
                                  <a:pt x="128010" y="207177"/>
                                  <a:pt x="152710" y="192851"/>
                                  <a:pt x="163076" y="166465"/>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5227481" y="6764730"/>
                            <a:ext cx="226757" cy="234723"/>
                          </a:xfrm>
                          <a:custGeom>
                            <a:avLst/>
                            <a:gdLst>
                              <a:gd name="connsiteX0" fmla="*/ 222924 w 226756"/>
                              <a:gd name="connsiteY0" fmla="*/ 104627 h 234722"/>
                              <a:gd name="connsiteX1" fmla="*/ 222924 w 226756"/>
                              <a:gd name="connsiteY1" fmla="*/ 236639 h 234722"/>
                              <a:gd name="connsiteX2" fmla="*/ 181379 w 226756"/>
                              <a:gd name="connsiteY2" fmla="*/ 236639 h 234722"/>
                              <a:gd name="connsiteX3" fmla="*/ 181379 w 226756"/>
                              <a:gd name="connsiteY3" fmla="*/ 109403 h 234722"/>
                              <a:gd name="connsiteX4" fmla="*/ 119426 w 226756"/>
                              <a:gd name="connsiteY4" fmla="*/ 42305 h 234722"/>
                              <a:gd name="connsiteX5" fmla="*/ 46702 w 226756"/>
                              <a:gd name="connsiteY5" fmla="*/ 118468 h 234722"/>
                              <a:gd name="connsiteX6" fmla="*/ 46702 w 226756"/>
                              <a:gd name="connsiteY6" fmla="*/ 236639 h 234722"/>
                              <a:gd name="connsiteX7" fmla="*/ 5156 w 226756"/>
                              <a:gd name="connsiteY7" fmla="*/ 236639 h 234722"/>
                              <a:gd name="connsiteX8" fmla="*/ 5156 w 226756"/>
                              <a:gd name="connsiteY8" fmla="*/ 7258 h 234722"/>
                              <a:gd name="connsiteX9" fmla="*/ 45001 w 226756"/>
                              <a:gd name="connsiteY9" fmla="*/ 7258 h 234722"/>
                              <a:gd name="connsiteX10" fmla="*/ 45001 w 226756"/>
                              <a:gd name="connsiteY10" fmla="*/ 41900 h 234722"/>
                              <a:gd name="connsiteX11" fmla="*/ 127686 w 226756"/>
                              <a:gd name="connsiteY11" fmla="*/ 5154 h 234722"/>
                              <a:gd name="connsiteX12" fmla="*/ 222924 w 226756"/>
                              <a:gd name="connsiteY12" fmla="*/ 104627 h 234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6756" h="234722">
                                <a:moveTo>
                                  <a:pt x="222924" y="104627"/>
                                </a:moveTo>
                                <a:lnTo>
                                  <a:pt x="222924" y="236639"/>
                                </a:lnTo>
                                <a:lnTo>
                                  <a:pt x="181379" y="236639"/>
                                </a:lnTo>
                                <a:lnTo>
                                  <a:pt x="181379" y="109403"/>
                                </a:lnTo>
                                <a:cubicBezTo>
                                  <a:pt x="181379" y="64401"/>
                                  <a:pt x="158865" y="42305"/>
                                  <a:pt x="119426" y="42305"/>
                                </a:cubicBezTo>
                                <a:cubicBezTo>
                                  <a:pt x="75289" y="42305"/>
                                  <a:pt x="46702" y="68691"/>
                                  <a:pt x="46702" y="118468"/>
                                </a:cubicBezTo>
                                <a:lnTo>
                                  <a:pt x="46702" y="236639"/>
                                </a:lnTo>
                                <a:lnTo>
                                  <a:pt x="5156" y="236639"/>
                                </a:lnTo>
                                <a:lnTo>
                                  <a:pt x="5156" y="7258"/>
                                </a:lnTo>
                                <a:lnTo>
                                  <a:pt x="45001" y="7258"/>
                                </a:lnTo>
                                <a:lnTo>
                                  <a:pt x="45001" y="41900"/>
                                </a:lnTo>
                                <a:cubicBezTo>
                                  <a:pt x="61846" y="18509"/>
                                  <a:pt x="91324" y="5154"/>
                                  <a:pt x="127686" y="5154"/>
                                </a:cubicBezTo>
                                <a:cubicBezTo>
                                  <a:pt x="183485" y="5073"/>
                                  <a:pt x="222924" y="37124"/>
                                  <a:pt x="222924" y="104627"/>
                                </a:cubicBezTo>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5468977" y="6766835"/>
                            <a:ext cx="259151" cy="323755"/>
                          </a:xfrm>
                          <a:custGeom>
                            <a:avLst/>
                            <a:gdLst>
                              <a:gd name="connsiteX0" fmla="*/ 257180 w 259150"/>
                              <a:gd name="connsiteY0" fmla="*/ 5154 h 323755"/>
                              <a:gd name="connsiteX1" fmla="*/ 145908 w 259150"/>
                              <a:gd name="connsiteY1" fmla="*/ 257440 h 323755"/>
                              <a:gd name="connsiteX2" fmla="*/ 64032 w 259150"/>
                              <a:gd name="connsiteY2" fmla="*/ 321058 h 323755"/>
                              <a:gd name="connsiteX3" fmla="*/ 5156 w 259150"/>
                              <a:gd name="connsiteY3" fmla="*/ 299852 h 323755"/>
                              <a:gd name="connsiteX4" fmla="*/ 22892 w 259150"/>
                              <a:gd name="connsiteY4" fmla="*/ 268690 h 323755"/>
                              <a:gd name="connsiteX5" fmla="*/ 64032 w 259150"/>
                              <a:gd name="connsiteY5" fmla="*/ 285526 h 323755"/>
                              <a:gd name="connsiteX6" fmla="*/ 107764 w 259150"/>
                              <a:gd name="connsiteY6" fmla="*/ 250074 h 323755"/>
                              <a:gd name="connsiteX7" fmla="*/ 115134 w 259150"/>
                              <a:gd name="connsiteY7" fmla="*/ 234048 h 323755"/>
                              <a:gd name="connsiteX8" fmla="*/ 13822 w 259150"/>
                              <a:gd name="connsiteY8" fmla="*/ 5154 h 323755"/>
                              <a:gd name="connsiteX9" fmla="*/ 57148 w 259150"/>
                              <a:gd name="connsiteY9" fmla="*/ 5154 h 323755"/>
                              <a:gd name="connsiteX10" fmla="*/ 137242 w 259150"/>
                              <a:gd name="connsiteY10" fmla="*/ 188642 h 323755"/>
                              <a:gd name="connsiteX11" fmla="*/ 216445 w 259150"/>
                              <a:gd name="connsiteY11" fmla="*/ 5154 h 323755"/>
                              <a:gd name="connsiteX12" fmla="*/ 257180 w 259150"/>
                              <a:gd name="connsiteY12" fmla="*/ 5154 h 323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9150" h="323755">
                                <a:moveTo>
                                  <a:pt x="257180" y="5154"/>
                                </a:moveTo>
                                <a:lnTo>
                                  <a:pt x="145908" y="257440"/>
                                </a:lnTo>
                                <a:cubicBezTo>
                                  <a:pt x="125580" y="305922"/>
                                  <a:pt x="99098" y="321058"/>
                                  <a:pt x="64032" y="321058"/>
                                </a:cubicBezTo>
                                <a:cubicBezTo>
                                  <a:pt x="41923" y="321058"/>
                                  <a:pt x="19410" y="313692"/>
                                  <a:pt x="5156" y="299852"/>
                                </a:cubicBezTo>
                                <a:lnTo>
                                  <a:pt x="22892" y="268690"/>
                                </a:lnTo>
                                <a:cubicBezTo>
                                  <a:pt x="34149" y="279536"/>
                                  <a:pt x="48402" y="285526"/>
                                  <a:pt x="64032" y="285526"/>
                                </a:cubicBezTo>
                                <a:cubicBezTo>
                                  <a:pt x="83954" y="285526"/>
                                  <a:pt x="96507" y="276460"/>
                                  <a:pt x="107764" y="250074"/>
                                </a:cubicBezTo>
                                <a:lnTo>
                                  <a:pt x="115134" y="234048"/>
                                </a:lnTo>
                                <a:lnTo>
                                  <a:pt x="13822" y="5154"/>
                                </a:lnTo>
                                <a:lnTo>
                                  <a:pt x="57148" y="5154"/>
                                </a:lnTo>
                                <a:lnTo>
                                  <a:pt x="137242" y="188642"/>
                                </a:lnTo>
                                <a:lnTo>
                                  <a:pt x="216445" y="5154"/>
                                </a:lnTo>
                                <a:lnTo>
                                  <a:pt x="257180" y="5154"/>
                                </a:lnTo>
                                <a:close/>
                              </a:path>
                            </a:pathLst>
                          </a:custGeom>
                          <a:solidFill>
                            <a:srgbClr val="FFFFFF"/>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1241422" y="6573067"/>
                            <a:ext cx="202461" cy="202347"/>
                          </a:xfrm>
                          <a:custGeom>
                            <a:avLst/>
                            <a:gdLst>
                              <a:gd name="connsiteX0" fmla="*/ 103229 w 202461"/>
                              <a:gd name="connsiteY0" fmla="*/ 5154 h 202347"/>
                              <a:gd name="connsiteX1" fmla="*/ 201220 w 202461"/>
                              <a:gd name="connsiteY1" fmla="*/ 103170 h 202347"/>
                              <a:gd name="connsiteX2" fmla="*/ 103229 w 202461"/>
                              <a:gd name="connsiteY2" fmla="*/ 201187 h 202347"/>
                              <a:gd name="connsiteX3" fmla="*/ 5156 w 202461"/>
                              <a:gd name="connsiteY3" fmla="*/ 103170 h 202347"/>
                              <a:gd name="connsiteX4" fmla="*/ 103229 w 202461"/>
                              <a:gd name="connsiteY4" fmla="*/ 5154 h 2023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2461" h="202347">
                                <a:moveTo>
                                  <a:pt x="103229" y="5154"/>
                                </a:moveTo>
                                <a:cubicBezTo>
                                  <a:pt x="157407" y="5154"/>
                                  <a:pt x="201220" y="49022"/>
                                  <a:pt x="201220" y="103170"/>
                                </a:cubicBezTo>
                                <a:cubicBezTo>
                                  <a:pt x="201220" y="157318"/>
                                  <a:pt x="157326" y="201187"/>
                                  <a:pt x="103229" y="201187"/>
                                </a:cubicBezTo>
                                <a:cubicBezTo>
                                  <a:pt x="49050" y="201187"/>
                                  <a:pt x="5156" y="157318"/>
                                  <a:pt x="5156" y="103170"/>
                                </a:cubicBezTo>
                                <a:cubicBezTo>
                                  <a:pt x="5156" y="49022"/>
                                  <a:pt x="49050" y="5154"/>
                                  <a:pt x="103229" y="5154"/>
                                </a:cubicBezTo>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1059369" y="6923047"/>
                            <a:ext cx="202461" cy="202347"/>
                          </a:xfrm>
                          <a:custGeom>
                            <a:avLst/>
                            <a:gdLst>
                              <a:gd name="connsiteX0" fmla="*/ 103229 w 202461"/>
                              <a:gd name="connsiteY0" fmla="*/ 5154 h 202347"/>
                              <a:gd name="connsiteX1" fmla="*/ 201301 w 202461"/>
                              <a:gd name="connsiteY1" fmla="*/ 103170 h 202347"/>
                              <a:gd name="connsiteX2" fmla="*/ 103229 w 202461"/>
                              <a:gd name="connsiteY2" fmla="*/ 201187 h 202347"/>
                              <a:gd name="connsiteX3" fmla="*/ 5156 w 202461"/>
                              <a:gd name="connsiteY3" fmla="*/ 103089 h 202347"/>
                              <a:gd name="connsiteX4" fmla="*/ 103229 w 202461"/>
                              <a:gd name="connsiteY4" fmla="*/ 5154 h 2023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2461" h="202347">
                                <a:moveTo>
                                  <a:pt x="103229" y="5154"/>
                                </a:moveTo>
                                <a:cubicBezTo>
                                  <a:pt x="157407" y="5154"/>
                                  <a:pt x="201301" y="49022"/>
                                  <a:pt x="201301" y="103170"/>
                                </a:cubicBezTo>
                                <a:cubicBezTo>
                                  <a:pt x="201301" y="157318"/>
                                  <a:pt x="157407" y="201187"/>
                                  <a:pt x="103229" y="201187"/>
                                </a:cubicBezTo>
                                <a:cubicBezTo>
                                  <a:pt x="49050" y="201106"/>
                                  <a:pt x="5156" y="157238"/>
                                  <a:pt x="5156" y="103089"/>
                                </a:cubicBezTo>
                                <a:cubicBezTo>
                                  <a:pt x="5156" y="49022"/>
                                  <a:pt x="49050" y="5154"/>
                                  <a:pt x="103229" y="5154"/>
                                </a:cubicBezTo>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1437485" y="6923047"/>
                            <a:ext cx="202461" cy="202347"/>
                          </a:xfrm>
                          <a:custGeom>
                            <a:avLst/>
                            <a:gdLst>
                              <a:gd name="connsiteX0" fmla="*/ 103229 w 202461"/>
                              <a:gd name="connsiteY0" fmla="*/ 5154 h 202347"/>
                              <a:gd name="connsiteX1" fmla="*/ 201220 w 202461"/>
                              <a:gd name="connsiteY1" fmla="*/ 103170 h 202347"/>
                              <a:gd name="connsiteX2" fmla="*/ 103229 w 202461"/>
                              <a:gd name="connsiteY2" fmla="*/ 201187 h 202347"/>
                              <a:gd name="connsiteX3" fmla="*/ 5156 w 202461"/>
                              <a:gd name="connsiteY3" fmla="*/ 103170 h 202347"/>
                              <a:gd name="connsiteX4" fmla="*/ 103229 w 202461"/>
                              <a:gd name="connsiteY4" fmla="*/ 5154 h 2023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2461" h="202347">
                                <a:moveTo>
                                  <a:pt x="103229" y="5154"/>
                                </a:moveTo>
                                <a:cubicBezTo>
                                  <a:pt x="157407" y="5154"/>
                                  <a:pt x="201220" y="49022"/>
                                  <a:pt x="201220" y="103170"/>
                                </a:cubicBezTo>
                                <a:cubicBezTo>
                                  <a:pt x="201220" y="157318"/>
                                  <a:pt x="157326" y="201187"/>
                                  <a:pt x="103229" y="201187"/>
                                </a:cubicBezTo>
                                <a:cubicBezTo>
                                  <a:pt x="49050" y="201187"/>
                                  <a:pt x="5156" y="157318"/>
                                  <a:pt x="5156" y="103170"/>
                                </a:cubicBezTo>
                                <a:cubicBezTo>
                                  <a:pt x="5237" y="49022"/>
                                  <a:pt x="49050" y="5154"/>
                                  <a:pt x="103229" y="5154"/>
                                </a:cubicBezTo>
                              </a:path>
                            </a:pathLst>
                          </a:custGeom>
                          <a:solidFill>
                            <a:srgbClr val="F27223"/>
                          </a:solidFill>
                          <a:ln w="808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02BC8907">
              <v:group id="Graphic 5" style="position:absolute;margin-left:26.15pt;margin-top:19.25pt;width:233.7pt;height:27.15pt;z-index:-251651072;mso-position-vertical-relative:bottom-margin-area;mso-width-relative:margin;mso-height-relative:margin" coordsize="46647,5422" coordorigin="10645,65782" o:spid="_x0000_s1026" w14:anchorId="013B67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">
                <v:shape id="Freeform: Shape 8" style="position:absolute;left:17911;top:66932;width:2591;height:3076;visibility:visible;mso-wrap-style:square;v-text-anchor:middle" coordsize="259150,307567" o:spid="_x0000_s1027" stroked="f" strokeweight=".22461mm" path="m109060,42790r-103904,l5156,5154r250648,l255804,42790r-103904,l151900,308027r-42840,l109060,427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">
                  <v:stroke joinstyle="miter"/>
                  <v:path arrowok="t" o:connecttype="custom" o:connectlocs="109060,42790;5156,42790;5156,5154;255805,5154;255805,42790;151901,42790;151901,308027;109060,308027" o:connectangles="0,0,0,0,0,0,0,0"/>
                </v:shape>
                <v:shape id="Freeform: Shape 9" style="position:absolute;left:20829;top:66751;width:2267;height:3237;visibility:visible;mso-wrap-style:square;v-text-anchor:middle" coordsize="226756,323755" o:spid="_x0000_s1028" stroked="f" strokeweight=".22461mm" path="m222924,194227r,132011l181379,326238r,-127236c181379,154000,158865,131904,119426,131904v-44137,,-72724,26386,-72724,76163l46702,326238r-41546,l5156,5154r41546,l46702,129314c64032,107217,92620,94672,127686,94672v55879,,95238,32052,95238,995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">
                  <v:stroke joinstyle="miter"/>
                  <v:path arrowok="t" o:connecttype="custom" o:connectlocs="222925,194227;222925,326238;181380,326238;181380,199002;119427,131904;46702,208067;46702,326238;5156,326238;5156,5154;46702,5154;46702,129314;127687,94672;222925,194227" o:connectangles="0,0,0,0,0,0,0,0,0,0,0,0,0"/>
                </v:shape>
                <v:shape id="Freeform: Shape 10" style="position:absolute;left:23430;top:67648;width:2349;height:2428;visibility:visible;mso-wrap-style:square;v-text-anchor:middle" coordsize="234855,242816" o:spid="_x0000_s1029" stroked="f" strokeweight=".22461mm" path="m232966,135708r-186184,c51965,175934,84440,202806,129873,202806v26806,,49319,-9065,66245,-27681l219037,201997v-20732,24200,-52397,37232,-90460,37232c54557,239229,5156,190342,5156,121948,5156,54041,54071,5154,120316,5154v66246,,113460,47592,113460,118089c233857,126643,233371,131823,232966,135708m46782,105841r147230,c189720,67315,160728,40038,120398,40038v-39845,,-69242,26872,-73616,658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">
                  <v:stroke joinstyle="miter"/>
                  <v:path arrowok="t" o:connecttype="custom" o:connectlocs="232966,135708;46782,135708;129873,202806;196118,175125;219037,201997;128577,239229;5156,121948;120316,5154;233776,123243;232966,135708;46782,105841;194012,105841;120398,40038;46782,105841" o:connectangles="0,0,0,0,0,0,0,0,0,0,0,0,0,0"/>
                </v:shape>
                <v:shape id="Freeform: Shape 11" style="position:absolute;left:26354;top:66932;width:3320;height:3076;visibility:visible;mso-wrap-style:square;v-text-anchor:middle" coordsize="332036,307567" o:spid="_x0000_s1030" fillcolor="#f27223" stroked="f" strokeweight=".22461mm" path="m286092,308027l285687,87387,176115,271280r-19922,l46702,88682r,219345l5156,308027r,-302873l40628,5154,167045,218023,291761,5154r35471,l327637,308027r-415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">
                  <v:stroke joinstyle="miter"/>
                  <v:path arrowok="t" o:connecttype="custom" o:connectlocs="286093,308027;285688,87387;176116,271280;156193,271280;46702,88682;46702,308027;5156,308027;5156,5154;40628,5154;167046,218023;291762,5154;327233,5154;327638,308027" o:connectangles="0,0,0,0,0,0,0,0,0,0,0,0,0"/>
                </v:shape>
                <v:shape id="Freeform: Shape 13" style="position:absolute;left:30004;top:67647;width:2024;height:2428;visibility:visible;mso-wrap-style:square;v-text-anchor:middle" coordsize="202461,242816" o:spid="_x0000_s1031" fillcolor="#f27223" stroked="f" strokeweight=".22461mm" path="m204702,98152r,138487l165344,236639r,-30271c151496,227169,125985,239229,90028,239229v-51992,,-84872,-27681,-84872,-67503c5156,134980,28966,104627,97398,104627r65840,l163238,96372v,-35047,-20327,-55362,-61467,-55362c74479,41010,46783,50479,29047,65696l11716,34534c35526,15514,69701,5154,106549,5154v62682,-81,98153,30271,98153,92998m163157,166465r,-31971l99099,134494v-41141,,-52802,16026,-52802,35451c46297,192851,65328,207177,96993,207177v31098,,55717,-14326,66164,-407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">
                  <v:stroke joinstyle="miter"/>
                  <v:path arrowok="t" o:connecttype="custom" o:connectlocs="204702,98152;204702,236639;165344,236639;165344,206368;90028,239229;5156,171726;97398,104627;163238,104627;163238,96372;101771,41010;29047,65696;11716,34534;106549,5154;204702,98152;163157,166465;163157,134494;99099,134494;46297,169945;96993,207177;163157,166465" o:connectangles="0,0,0,0,0,0,0,0,0,0,0,0,0,0,0,0,0,0,0,0"/>
                </v:shape>
                <v:shape id="Freeform: Shape 14" style="position:absolute;left:32333;top:67166;width:1700;height:2914;visibility:visible;mso-wrap-style:square;v-text-anchor:middle" coordsize="170067,291379" o:spid="_x0000_s1032" fillcolor="#f27223" stroked="f" strokeweight=".22461mm" path="m167044,271280v-12552,10846,-31583,16026,-50210,16026c70511,287306,44110,261810,44110,215513r,-126021l5156,89492r,-34156l44110,55336r,-50182l85655,5154r,50182l151496,55336r,34156l85655,89492r,124160c85655,238338,98613,252179,121612,252179v12148,,23810,-3885,32475,-10846l167044,271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">
                  <v:stroke joinstyle="miter"/>
                  <v:path arrowok="t" o:connecttype="custom" o:connectlocs="167045,271281;116835,287307;44110,215514;44110,89492;5156,89492;5156,55336;44110,55336;44110,5154;85656,5154;85656,55336;151497,55336;151497,89492;85656,89492;85656,213653;121613,252180;154088,241334;167045,271281" o:connectangles="0,0,0,0,0,0,0,0,0,0,0,0,0,0,0,0,0"/>
                </v:shape>
                <v:shape id="Freeform: Shape 15" style="position:absolute;left:34384;top:66751;width:2268;height:3237;visibility:visible;mso-wrap-style:square;v-text-anchor:middle" coordsize="226756,323755" o:spid="_x0000_s1033" fillcolor="#f27223" stroked="f" strokeweight=".22461mm" path="m222924,194227r,132011l181379,326238r,-127236c181379,154000,158865,131904,119426,131904v-44137,,-72724,26386,-72724,76163l46702,326238r-41546,l5156,5154r41546,l46702,129314c64032,107217,92620,94672,127686,94672v55879,,95238,32052,95238,995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">
                  <v:stroke joinstyle="miter"/>
                  <v:path arrowok="t" o:connecttype="custom" o:connectlocs="222925,194227;222925,326238;181380,326238;181380,199002;119427,131904;46702,208067;46702,326238;5156,326238;5156,5154;46702,5154;46702,129314;127687,94672;222925,194227" o:connectangles="0,0,0,0,0,0,0,0,0,0,0,0,0"/>
                </v:shape>
                <v:shape id="Freeform: Shape 16" style="position:absolute;left:37146;top:66897;width:2835;height:3157;visibility:visible;mso-wrap-style:square;v-text-anchor:middle" coordsize="283445,315661" o:spid="_x0000_s1034" stroked="f" strokeweight=".22461mm" path="m5156,160070c5156,70471,73588,5154,165749,5154v46728,,87463,16025,115160,47187l252807,79617c229403,54931,200896,43680,167530,43680,99099,43680,48483,92972,48483,160070v,67099,50616,116390,119047,116390c200896,276460,229403,264805,252807,240119r28102,27276c253212,298557,212477,314987,165344,314987,73588,314987,5156,249670,5156,1600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">
                  <v:stroke joinstyle="miter"/>
                  <v:path arrowok="t" o:connecttype="custom" o:connectlocs="5156,160070;165750,5154;280910,52341;252808,79617;167531,43680;48483,160070;167531,276460;252808,240119;280910,267395;165345,314987;5156,160070" o:connectangles="0,0,0,0,0,0,0,0,0,0,0"/>
                </v:shape>
                <v:shape id="Freeform: Shape 17" style="position:absolute;left:40156;top:67647;width:2429;height:2428;visibility:visible;mso-wrap-style:square;v-text-anchor:middle" coordsize="242953,242816" o:spid="_x0000_s1035" stroked="f" strokeweight=".22461mm" path="m5156,121948c5156,53555,55772,5154,124609,5154v68837,,119047,48482,119047,116794c243656,190342,193446,239229,124609,239229,55772,239148,5156,190261,5156,121948t196550,c201706,73061,168826,41495,124609,41495v-44137,,-77503,31566,-77503,80453c47106,170835,80472,202887,124609,202887v44217,-81,77097,-32052,77097,-809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">
                  <v:stroke joinstyle="miter"/>
                  <v:path arrowok="t" o:connecttype="custom" o:connectlocs="5156,121948;124610,5154;243657,121948;124610,239229;5156,121948;201707,121948;124610,41495;47106,121948;124610,202887;201707,121948" o:connectangles="0,0,0,0,0,0,0,0,0,0"/>
                </v:shape>
                <v:shape id="Freeform: Shape 18" style="position:absolute;left:42971;top:67646;width:3887;height:2347;visibility:visible;mso-wrap-style:square;v-text-anchor:middle" coordsize="388725,234722" o:spid="_x0000_s1036" stroked="f" strokeweight=".22461mm" path="m386027,104708r,132011l344482,236719r,-127235c344482,64482,322859,42385,285201,42385v-41545,,-68837,26386,-68837,76164l216364,236719r-41545,l174819,109484v,-45002,-21623,-67099,-59281,-67099c73993,42385,46702,68771,46702,118549r,118170l5156,236719r,-229380l45001,7339r,34156c61441,18104,89624,5154,124204,5154v35066,,64463,13840,79689,42411c221223,21584,253212,5154,292247,5154v55717,,93780,32051,93780,995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">
                  <v:stroke joinstyle="miter"/>
                  <v:path arrowok="t" o:connecttype="custom" o:connectlocs="386028,104708;386028,236720;344483,236720;344483,109484;285202,42385;216365,118550;216365,236720;174819,236720;174819,109484;115538,42385;46702,118550;46702,236720;5156,236720;5156,7339;45001,7339;45001,41495;124204,5154;203894,47565;292248,5154;386028,104708" o:connectangles="0,0,0,0,0,0,0,0,0,0,0,0,0,0,0,0,0,0,0,0"/>
                </v:shape>
                <v:shape id="Freeform: Shape 19" style="position:absolute;left:47209;top:67646;width:2429;height:3238;visibility:visible;mso-wrap-style:square;v-text-anchor:middle" coordsize="242953,323755" o:spid="_x0000_s1037" stroked="f" strokeweight=".22461mm" path="m242846,122029v,70498,-48915,117280,-116051,117280c94321,239309,65733,226764,46702,202078r,118575l5156,320653r,-313314l45001,7339r,36341c63627,18104,93025,5154,126795,5154v67136,,116051,46782,116051,116875m200815,122029v,-48482,-33365,-80453,-77502,-80453c79581,41576,46216,73628,46216,122029v,48887,33365,80939,77097,80939c167450,202887,200815,170916,200815,1220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">
                  <v:stroke joinstyle="miter"/>
                  <v:path arrowok="t" o:connecttype="custom" o:connectlocs="242847,122029;126796,239309;46702,202078;46702,320653;5156,320653;5156,7339;45001,7339;45001,43680;126796,5154;242847,122029;200816,122029;123314,41576;46216,122029;123314,202968;200816,122029" o:connectangles="0,0,0,0,0,0,0,0,0,0,0,0,0,0,0"/>
                </v:shape>
                <v:shape id="Freeform: Shape 20" style="position:absolute;left:49854;top:67647;width:2025;height:2428;visibility:visible;mso-wrap-style:square;v-text-anchor:middle" coordsize="202461,242816" o:spid="_x0000_s1038" stroked="f" strokeweight=".22461mm" path="m204702,98152r,138487l165344,236639r,-30271c151496,227169,125904,239229,90028,239229v-51992,,-84872,-27681,-84872,-67503c5156,134980,28966,104627,97398,104627r65840,l163238,96372v,-35047,-20327,-55362,-61467,-55362c74479,41010,46783,50479,29047,65696l11716,34534c35526,15514,69701,5154,106549,5154v62601,-81,98153,30271,98153,92998m163076,166465r,-31971l99018,134494v-41141,,-52802,16026,-52802,35451c46216,192851,65247,207177,96912,207177v31098,,55798,-14326,66164,-407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">
                  <v:stroke joinstyle="miter"/>
                  <v:path arrowok="t" o:connecttype="custom" o:connectlocs="204702,98152;204702,236639;165344,236639;165344,206368;90028,239229;5156,171726;97398,104627;163238,104627;163238,96372;101771,41010;29047,65696;11716,34534;106549,5154;204702,98152;163076,166465;163076,134494;99018,134494;46216,169945;96912,207177;163076,166465" o:connectangles="0,0,0,0,0,0,0,0,0,0,0,0,0,0,0,0,0,0,0,0"/>
                </v:shape>
                <v:shape id="Freeform: Shape 21" style="position:absolute;left:52274;top:67647;width:2268;height:2347;visibility:visible;mso-wrap-style:square;v-text-anchor:middle" coordsize="226756,234722" o:spid="_x0000_s1039" stroked="f" strokeweight=".22461mm" path="m222924,104627r,132012l181379,236639r,-127236c181379,64401,158865,42305,119426,42305v-44137,,-72724,26386,-72724,76163l46702,236639r-41546,l5156,7258r39845,l45001,41900c61846,18509,91324,5154,127686,5154v55799,-81,95238,31970,95238,994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">
                  <v:stroke joinstyle="miter"/>
                  <v:path arrowok="t" o:connecttype="custom" o:connectlocs="222925,104627;222925,236640;181380,236640;181380,109403;119427,42305;46702,118469;46702,236640;5156,236640;5156,7258;45001,7258;45001,41900;127687,5154;222925,104627" o:connectangles="0,0,0,0,0,0,0,0,0,0,0,0,0"/>
                </v:shape>
                <v:shape id="Freeform: Shape 22" style="position:absolute;left:54689;top:67668;width:2592;height:3237;visibility:visible;mso-wrap-style:square;v-text-anchor:middle" coordsize="259150,323755" o:spid="_x0000_s1040" stroked="f" strokeweight=".22461mm" path="m257180,5154l145908,257440v-20328,48482,-46810,63618,-81876,63618c41923,321058,19410,313692,5156,299852l22892,268690v11257,10846,25510,16836,41140,16836c83954,285526,96507,276460,107764,250074r7370,-16026l13822,5154r43326,l137242,188642,216445,5154r407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">
                  <v:stroke joinstyle="miter"/>
                  <v:path arrowok="t" o:connecttype="custom" o:connectlocs="257181,5154;145909,257440;64032,321058;5156,299852;22892,268690;64032,285526;107764,250074;115134,234048;13822,5154;57148,5154;137243,188642;216446,5154;257181,5154" o:connectangles="0,0,0,0,0,0,0,0,0,0,0,0,0"/>
                </v:shape>
                <v:shape id="Freeform: Shape 23" style="position:absolute;left:12414;top:65730;width:2024;height:2024;visibility:visible;mso-wrap-style:square;v-text-anchor:middle" coordsize="202461,202347" o:spid="_x0000_s1041" fillcolor="#f27223" stroked="f" strokeweight=".22461mm" path="m103229,5154v54178,,97991,43868,97991,98016c201220,157318,157326,201187,103229,201187v-54179,,-98073,-43869,-98073,-98017c5156,49022,49050,5154,103229,51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">
                  <v:stroke joinstyle="miter"/>
                  <v:path arrowok="t" o:connecttype="custom" o:connectlocs="103229,5154;201220,103170;103229,201187;5156,103170;103229,5154" o:connectangles="0,0,0,0,0"/>
                </v:shape>
                <v:shape id="Freeform: Shape 24" style="position:absolute;left:10593;top:69230;width:2025;height:2023;visibility:visible;mso-wrap-style:square;v-text-anchor:middle" coordsize="202461,202347" o:spid="_x0000_s1042" fillcolor="#f27223" stroked="f" strokeweight=".22461mm" path="m103229,5154v54178,,98072,43868,98072,98016c201301,157318,157407,201187,103229,201187,49050,201106,5156,157238,5156,103089,5156,49022,49050,5154,103229,51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">
                  <v:stroke joinstyle="miter"/>
                  <v:path arrowok="t" o:connecttype="custom" o:connectlocs="103229,5154;201301,103170;103229,201187;5156,103089;103229,5154" o:connectangles="0,0,0,0,0"/>
                </v:shape>
                <v:shape id="Freeform: Shape 25" style="position:absolute;left:14374;top:69230;width:2025;height:2023;visibility:visible;mso-wrap-style:square;v-text-anchor:middle" coordsize="202461,202347" o:spid="_x0000_s1043" fillcolor="#f27223" stroked="f" strokeweight=".22461mm" path="m103229,5154v54178,,97991,43868,97991,98016c201220,157318,157326,201187,103229,201187v-54179,,-98073,-43869,-98073,-98017c5237,49022,49050,5154,103229,51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">
                  <v:stroke joinstyle="miter"/>
                  <v:path arrowok="t" o:connecttype="custom" o:connectlocs="103229,5154;201220,103170;103229,201187;5156,103170;103229,5154" o:connectangles="0,0,0,0,0"/>
                </v:shape>
                <w10:wrap type="tight" anchory="margin"/>
              </v:group>
            </w:pict>
          </mc:Fallback>
        </mc:AlternateContent>
      </w:r>
      <w:r w:rsidRPr="00420827">
        <w:rPr>
          <w:rFonts w:ascii="Montserrat" w:hAnsi="Montserrat" w:cstheme="minorHAnsi"/>
        </w:rPr>
        <w:t xml:space="preserve"> </w:t>
      </w:r>
      <w:r w:rsidR="001370C2" w:rsidRPr="00420827">
        <w:rPr>
          <w:rFonts w:ascii="Montserrat" w:hAnsi="Montserrat" w:cstheme="minorHAnsi"/>
        </w:rPr>
        <w:br w:type="page"/>
      </w:r>
    </w:p>
    <w:p w14:paraId="5CC85607" w14:textId="6A333E55" w:rsidR="00840E94" w:rsidRPr="00CA4768" w:rsidRDefault="00CA4768" w:rsidP="00780F94">
      <w:pPr>
        <w:rPr>
          <w:rFonts w:ascii="Montserrat" w:hAnsi="Montserrat" w:cstheme="minorHAnsi"/>
          <w:sz w:val="30"/>
          <w:szCs w:val="30"/>
        </w:rPr>
      </w:pPr>
      <w:r w:rsidRPr="00CA4768">
        <w:rPr>
          <w:rFonts w:ascii="Montserrat" w:hAnsi="Montserrat" w:cstheme="minorHAnsi"/>
          <w:sz w:val="36"/>
          <w:szCs w:val="36"/>
        </w:rPr>
        <w:lastRenderedPageBreak/>
        <w:t>Cont</w:t>
      </w:r>
      <w:r w:rsidRPr="00CA4768">
        <w:rPr>
          <w:rFonts w:ascii="Montserrat" w:hAnsi="Montserrat" w:cstheme="minorHAnsi"/>
          <w:sz w:val="30"/>
          <w:szCs w:val="30"/>
        </w:rPr>
        <w:t>ents</w:t>
      </w:r>
    </w:p>
    <w:tbl>
      <w:tblPr>
        <w:tblStyle w:val="TableGrid"/>
        <w:tblW w:w="0" w:type="auto"/>
        <w:tblLook w:val="04A0" w:firstRow="1" w:lastRow="0" w:firstColumn="1" w:lastColumn="0" w:noHBand="0" w:noVBand="1"/>
      </w:tblPr>
      <w:tblGrid>
        <w:gridCol w:w="1413"/>
        <w:gridCol w:w="4597"/>
        <w:gridCol w:w="3006"/>
      </w:tblGrid>
      <w:tr w:rsidR="00CA4768" w:rsidRPr="00CA4768" w14:paraId="29E7E692" w14:textId="77777777" w:rsidTr="00712FD1">
        <w:tc>
          <w:tcPr>
            <w:tcW w:w="1413" w:type="dxa"/>
          </w:tcPr>
          <w:p w14:paraId="0F29EB93" w14:textId="686C4DE7" w:rsidR="00CA4768" w:rsidRPr="00CA087A" w:rsidRDefault="00CA4768" w:rsidP="00780F94">
            <w:pPr>
              <w:rPr>
                <w:rFonts w:cstheme="minorHAnsi"/>
                <w:b/>
                <w:bCs/>
                <w:sz w:val="26"/>
                <w:szCs w:val="26"/>
              </w:rPr>
            </w:pPr>
            <w:r w:rsidRPr="00CA087A">
              <w:rPr>
                <w:rFonts w:cstheme="minorHAnsi"/>
                <w:b/>
                <w:bCs/>
                <w:sz w:val="26"/>
                <w:szCs w:val="26"/>
              </w:rPr>
              <w:t>S.no</w:t>
            </w:r>
          </w:p>
        </w:tc>
        <w:tc>
          <w:tcPr>
            <w:tcW w:w="4597" w:type="dxa"/>
          </w:tcPr>
          <w:p w14:paraId="563F2005" w14:textId="04A13910" w:rsidR="00CA4768" w:rsidRPr="00CA087A" w:rsidRDefault="00CA4768" w:rsidP="00780F94">
            <w:pPr>
              <w:rPr>
                <w:rFonts w:cstheme="minorHAnsi"/>
                <w:b/>
                <w:bCs/>
                <w:sz w:val="26"/>
                <w:szCs w:val="26"/>
              </w:rPr>
            </w:pPr>
            <w:r w:rsidRPr="00CA087A">
              <w:rPr>
                <w:rFonts w:cstheme="minorHAnsi"/>
                <w:b/>
                <w:bCs/>
                <w:sz w:val="26"/>
                <w:szCs w:val="26"/>
              </w:rPr>
              <w:t>Topic</w:t>
            </w:r>
          </w:p>
        </w:tc>
        <w:tc>
          <w:tcPr>
            <w:tcW w:w="3006" w:type="dxa"/>
          </w:tcPr>
          <w:p w14:paraId="4EBC53CE" w14:textId="480DC5C0" w:rsidR="00CA4768" w:rsidRPr="00CA087A" w:rsidRDefault="00CA4768" w:rsidP="00780F94">
            <w:pPr>
              <w:rPr>
                <w:rFonts w:cstheme="minorHAnsi"/>
                <w:b/>
                <w:bCs/>
                <w:sz w:val="26"/>
                <w:szCs w:val="26"/>
              </w:rPr>
            </w:pPr>
            <w:r w:rsidRPr="00CA087A">
              <w:rPr>
                <w:rFonts w:cstheme="minorHAnsi"/>
                <w:b/>
                <w:bCs/>
                <w:sz w:val="26"/>
                <w:szCs w:val="26"/>
              </w:rPr>
              <w:t>Page no</w:t>
            </w:r>
          </w:p>
        </w:tc>
      </w:tr>
      <w:tr w:rsidR="00CA4768" w14:paraId="078DEBE3" w14:textId="77777777" w:rsidTr="00712FD1">
        <w:tc>
          <w:tcPr>
            <w:tcW w:w="1413" w:type="dxa"/>
          </w:tcPr>
          <w:p w14:paraId="4085359F" w14:textId="5E1EC966" w:rsidR="00CA4768" w:rsidRPr="00CA087A" w:rsidRDefault="00CA087A" w:rsidP="00AC66A7">
            <w:pPr>
              <w:jc w:val="center"/>
              <w:rPr>
                <w:rFonts w:cstheme="minorHAnsi"/>
                <w:sz w:val="26"/>
                <w:szCs w:val="26"/>
              </w:rPr>
            </w:pPr>
            <w:r w:rsidRPr="00CA087A">
              <w:rPr>
                <w:rFonts w:cstheme="minorHAnsi"/>
                <w:sz w:val="26"/>
                <w:szCs w:val="26"/>
              </w:rPr>
              <w:t>1</w:t>
            </w:r>
          </w:p>
        </w:tc>
        <w:tc>
          <w:tcPr>
            <w:tcW w:w="4597" w:type="dxa"/>
          </w:tcPr>
          <w:p w14:paraId="5166F2A5" w14:textId="053975A3" w:rsidR="00CA4768" w:rsidRPr="00CA087A" w:rsidRDefault="00CA087A" w:rsidP="00780F94">
            <w:pPr>
              <w:rPr>
                <w:rFonts w:cstheme="minorHAnsi"/>
                <w:sz w:val="26"/>
                <w:szCs w:val="26"/>
              </w:rPr>
            </w:pPr>
            <w:r w:rsidRPr="00CA087A">
              <w:rPr>
                <w:rFonts w:cstheme="minorHAnsi"/>
                <w:sz w:val="26"/>
                <w:szCs w:val="26"/>
              </w:rPr>
              <w:t>History</w:t>
            </w:r>
            <w:r w:rsidR="006E49EE">
              <w:rPr>
                <w:rFonts w:cstheme="minorHAnsi"/>
                <w:sz w:val="26"/>
                <w:szCs w:val="26"/>
              </w:rPr>
              <w:t xml:space="preserve"> and Culture</w:t>
            </w:r>
          </w:p>
        </w:tc>
        <w:tc>
          <w:tcPr>
            <w:tcW w:w="3006" w:type="dxa"/>
          </w:tcPr>
          <w:p w14:paraId="757794A1" w14:textId="77777777" w:rsidR="00CA4768" w:rsidRPr="00CA087A" w:rsidRDefault="00CA4768" w:rsidP="00780F94">
            <w:pPr>
              <w:rPr>
                <w:rFonts w:ascii="Montserrat" w:hAnsi="Montserrat" w:cstheme="minorHAnsi"/>
                <w:sz w:val="26"/>
                <w:szCs w:val="26"/>
              </w:rPr>
            </w:pPr>
          </w:p>
        </w:tc>
      </w:tr>
      <w:tr w:rsidR="00CA087A" w14:paraId="0216C76C" w14:textId="77777777" w:rsidTr="00712FD1">
        <w:tc>
          <w:tcPr>
            <w:tcW w:w="1413" w:type="dxa"/>
          </w:tcPr>
          <w:p w14:paraId="5C4356BC" w14:textId="3834BFBE" w:rsidR="00CA087A" w:rsidRPr="00CA087A" w:rsidRDefault="00CA087A" w:rsidP="00AC66A7">
            <w:pPr>
              <w:jc w:val="center"/>
              <w:rPr>
                <w:rFonts w:cstheme="minorHAnsi"/>
                <w:sz w:val="26"/>
                <w:szCs w:val="26"/>
              </w:rPr>
            </w:pPr>
            <w:r w:rsidRPr="00CA087A">
              <w:rPr>
                <w:rFonts w:cstheme="minorHAnsi"/>
                <w:sz w:val="26"/>
                <w:szCs w:val="26"/>
              </w:rPr>
              <w:t>2</w:t>
            </w:r>
          </w:p>
        </w:tc>
        <w:tc>
          <w:tcPr>
            <w:tcW w:w="4597" w:type="dxa"/>
          </w:tcPr>
          <w:p w14:paraId="1E6346D6" w14:textId="34B13E53" w:rsidR="00CA087A" w:rsidRPr="00CA087A" w:rsidRDefault="00C458F1" w:rsidP="00780F94">
            <w:pPr>
              <w:rPr>
                <w:rFonts w:cstheme="minorHAnsi"/>
                <w:sz w:val="26"/>
                <w:szCs w:val="26"/>
              </w:rPr>
            </w:pPr>
            <w:r>
              <w:rPr>
                <w:rFonts w:cstheme="minorHAnsi"/>
                <w:sz w:val="26"/>
                <w:szCs w:val="26"/>
              </w:rPr>
              <w:t>Economy</w:t>
            </w:r>
          </w:p>
        </w:tc>
        <w:tc>
          <w:tcPr>
            <w:tcW w:w="3006" w:type="dxa"/>
          </w:tcPr>
          <w:p w14:paraId="61A13FBB" w14:textId="77777777" w:rsidR="00CA087A" w:rsidRPr="00CA087A" w:rsidRDefault="00CA087A" w:rsidP="00780F94">
            <w:pPr>
              <w:rPr>
                <w:rFonts w:ascii="Montserrat" w:hAnsi="Montserrat" w:cstheme="minorHAnsi"/>
                <w:sz w:val="26"/>
                <w:szCs w:val="26"/>
              </w:rPr>
            </w:pPr>
          </w:p>
        </w:tc>
      </w:tr>
      <w:tr w:rsidR="00AC66A7" w14:paraId="262F5A31" w14:textId="77777777" w:rsidTr="00712FD1">
        <w:tc>
          <w:tcPr>
            <w:tcW w:w="1413" w:type="dxa"/>
          </w:tcPr>
          <w:p w14:paraId="4DD3C8E7" w14:textId="600AC866" w:rsidR="00AC66A7" w:rsidRPr="00CA087A" w:rsidRDefault="00AC66A7" w:rsidP="00AC66A7">
            <w:pPr>
              <w:jc w:val="center"/>
              <w:rPr>
                <w:rFonts w:cstheme="minorHAnsi"/>
                <w:sz w:val="26"/>
                <w:szCs w:val="26"/>
              </w:rPr>
            </w:pPr>
            <w:r>
              <w:rPr>
                <w:rFonts w:cstheme="minorHAnsi"/>
                <w:sz w:val="26"/>
                <w:szCs w:val="26"/>
              </w:rPr>
              <w:t>3</w:t>
            </w:r>
          </w:p>
        </w:tc>
        <w:tc>
          <w:tcPr>
            <w:tcW w:w="4597" w:type="dxa"/>
          </w:tcPr>
          <w:p w14:paraId="50CF370F" w14:textId="39F33A0B" w:rsidR="00AC66A7" w:rsidRDefault="00AC66A7" w:rsidP="00780F94">
            <w:pPr>
              <w:rPr>
                <w:rFonts w:cstheme="minorHAnsi"/>
                <w:sz w:val="26"/>
                <w:szCs w:val="26"/>
              </w:rPr>
            </w:pPr>
            <w:r>
              <w:rPr>
                <w:rFonts w:cstheme="minorHAnsi"/>
                <w:sz w:val="26"/>
                <w:szCs w:val="26"/>
              </w:rPr>
              <w:t>Market Size</w:t>
            </w:r>
          </w:p>
        </w:tc>
        <w:tc>
          <w:tcPr>
            <w:tcW w:w="3006" w:type="dxa"/>
          </w:tcPr>
          <w:p w14:paraId="38801EEE" w14:textId="77777777" w:rsidR="00AC66A7" w:rsidRPr="00CA087A" w:rsidRDefault="00AC66A7" w:rsidP="00780F94">
            <w:pPr>
              <w:rPr>
                <w:rFonts w:ascii="Montserrat" w:hAnsi="Montserrat" w:cstheme="minorHAnsi"/>
                <w:sz w:val="26"/>
                <w:szCs w:val="26"/>
              </w:rPr>
            </w:pPr>
          </w:p>
        </w:tc>
      </w:tr>
      <w:tr w:rsidR="00AC66A7" w14:paraId="4896E638" w14:textId="77777777" w:rsidTr="00712FD1">
        <w:tc>
          <w:tcPr>
            <w:tcW w:w="1413" w:type="dxa"/>
          </w:tcPr>
          <w:p w14:paraId="2B091DE5" w14:textId="18B6CF51" w:rsidR="00AC66A7" w:rsidRPr="00CA087A" w:rsidRDefault="00AC66A7" w:rsidP="00AC66A7">
            <w:pPr>
              <w:jc w:val="center"/>
              <w:rPr>
                <w:rFonts w:cstheme="minorHAnsi"/>
                <w:sz w:val="26"/>
                <w:szCs w:val="26"/>
              </w:rPr>
            </w:pPr>
            <w:r>
              <w:rPr>
                <w:rFonts w:cstheme="minorHAnsi"/>
                <w:sz w:val="26"/>
                <w:szCs w:val="26"/>
              </w:rPr>
              <w:t>4</w:t>
            </w:r>
          </w:p>
        </w:tc>
        <w:tc>
          <w:tcPr>
            <w:tcW w:w="4597" w:type="dxa"/>
          </w:tcPr>
          <w:p w14:paraId="17CC995C" w14:textId="63CBBB4D" w:rsidR="00AC66A7" w:rsidRDefault="00AC66A7" w:rsidP="00780F94">
            <w:pPr>
              <w:rPr>
                <w:rFonts w:cstheme="minorHAnsi"/>
                <w:sz w:val="26"/>
                <w:szCs w:val="26"/>
              </w:rPr>
            </w:pPr>
            <w:r>
              <w:rPr>
                <w:rFonts w:cstheme="minorHAnsi"/>
                <w:sz w:val="26"/>
                <w:szCs w:val="26"/>
              </w:rPr>
              <w:t>Customer Profile</w:t>
            </w:r>
          </w:p>
        </w:tc>
        <w:tc>
          <w:tcPr>
            <w:tcW w:w="3006" w:type="dxa"/>
          </w:tcPr>
          <w:p w14:paraId="1F242472" w14:textId="77777777" w:rsidR="00AC66A7" w:rsidRPr="00CA087A" w:rsidRDefault="00AC66A7" w:rsidP="00780F94">
            <w:pPr>
              <w:rPr>
                <w:rFonts w:ascii="Montserrat" w:hAnsi="Montserrat" w:cstheme="minorHAnsi"/>
                <w:sz w:val="26"/>
                <w:szCs w:val="26"/>
              </w:rPr>
            </w:pPr>
          </w:p>
        </w:tc>
      </w:tr>
      <w:tr w:rsidR="00AC66A7" w14:paraId="67E9DEF3" w14:textId="77777777" w:rsidTr="00712FD1">
        <w:tc>
          <w:tcPr>
            <w:tcW w:w="1413" w:type="dxa"/>
          </w:tcPr>
          <w:p w14:paraId="77DA3DB9" w14:textId="43CE24DE" w:rsidR="00AC66A7" w:rsidRPr="00CA087A" w:rsidRDefault="009707B2" w:rsidP="00AC66A7">
            <w:pPr>
              <w:jc w:val="center"/>
              <w:rPr>
                <w:rFonts w:cstheme="minorHAnsi"/>
                <w:sz w:val="26"/>
                <w:szCs w:val="26"/>
              </w:rPr>
            </w:pPr>
            <w:r>
              <w:rPr>
                <w:rFonts w:cstheme="minorHAnsi"/>
                <w:sz w:val="26"/>
                <w:szCs w:val="26"/>
              </w:rPr>
              <w:t>5</w:t>
            </w:r>
          </w:p>
        </w:tc>
        <w:tc>
          <w:tcPr>
            <w:tcW w:w="4597" w:type="dxa"/>
          </w:tcPr>
          <w:p w14:paraId="0A7EC792" w14:textId="233245A5" w:rsidR="00AC66A7" w:rsidRDefault="00AC66A7" w:rsidP="00AC66A7">
            <w:pPr>
              <w:jc w:val="left"/>
              <w:rPr>
                <w:rFonts w:cstheme="minorHAnsi"/>
                <w:sz w:val="26"/>
                <w:szCs w:val="26"/>
              </w:rPr>
            </w:pPr>
            <w:r>
              <w:rPr>
                <w:rFonts w:cstheme="minorHAnsi"/>
                <w:sz w:val="26"/>
                <w:szCs w:val="26"/>
              </w:rPr>
              <w:t>Events effecting Food Products Consumptions</w:t>
            </w:r>
          </w:p>
        </w:tc>
        <w:tc>
          <w:tcPr>
            <w:tcW w:w="3006" w:type="dxa"/>
          </w:tcPr>
          <w:p w14:paraId="3CBADE2B" w14:textId="77777777" w:rsidR="00AC66A7" w:rsidRPr="00CA087A" w:rsidRDefault="00AC66A7" w:rsidP="00780F94">
            <w:pPr>
              <w:rPr>
                <w:rFonts w:ascii="Montserrat" w:hAnsi="Montserrat" w:cstheme="minorHAnsi"/>
                <w:sz w:val="26"/>
                <w:szCs w:val="26"/>
              </w:rPr>
            </w:pPr>
          </w:p>
        </w:tc>
      </w:tr>
    </w:tbl>
    <w:p w14:paraId="0204E155" w14:textId="5AAC9E55" w:rsidR="00CA4768" w:rsidRDefault="00CA4768" w:rsidP="00780F94">
      <w:pPr>
        <w:rPr>
          <w:rFonts w:ascii="Montserrat" w:hAnsi="Montserrat" w:cstheme="minorHAnsi"/>
        </w:rPr>
      </w:pPr>
    </w:p>
    <w:p w14:paraId="2B431991" w14:textId="48389EBA" w:rsidR="00CA087A" w:rsidRDefault="00CA087A" w:rsidP="00780F94">
      <w:pPr>
        <w:rPr>
          <w:rFonts w:ascii="Montserrat" w:hAnsi="Montserrat" w:cstheme="minorHAnsi"/>
        </w:rPr>
      </w:pPr>
    </w:p>
    <w:p w14:paraId="3F2E1140" w14:textId="65588942" w:rsidR="00CA087A" w:rsidRDefault="00CA087A" w:rsidP="00780F94">
      <w:pPr>
        <w:rPr>
          <w:rFonts w:ascii="Montserrat" w:hAnsi="Montserrat" w:cstheme="minorHAnsi"/>
        </w:rPr>
      </w:pPr>
    </w:p>
    <w:p w14:paraId="10968DFC" w14:textId="7AD1AA53" w:rsidR="00CA087A" w:rsidRDefault="00CA087A" w:rsidP="00780F94">
      <w:pPr>
        <w:rPr>
          <w:rFonts w:ascii="Montserrat" w:hAnsi="Montserrat" w:cstheme="minorHAnsi"/>
        </w:rPr>
      </w:pPr>
    </w:p>
    <w:p w14:paraId="588031AE" w14:textId="48FEC00B" w:rsidR="00CA087A" w:rsidRDefault="00CA087A" w:rsidP="00780F94">
      <w:pPr>
        <w:rPr>
          <w:rFonts w:ascii="Montserrat" w:hAnsi="Montserrat" w:cstheme="minorHAnsi"/>
        </w:rPr>
      </w:pPr>
    </w:p>
    <w:p w14:paraId="701A4C0C" w14:textId="3BE45156" w:rsidR="00CA087A" w:rsidRDefault="00CA087A" w:rsidP="00780F94">
      <w:pPr>
        <w:rPr>
          <w:rFonts w:ascii="Montserrat" w:hAnsi="Montserrat" w:cstheme="minorHAnsi"/>
        </w:rPr>
      </w:pPr>
    </w:p>
    <w:p w14:paraId="41111627" w14:textId="478B9BB4" w:rsidR="00CA087A" w:rsidRDefault="00CA087A" w:rsidP="00780F94">
      <w:pPr>
        <w:rPr>
          <w:rFonts w:ascii="Montserrat" w:hAnsi="Montserrat" w:cstheme="minorHAnsi"/>
        </w:rPr>
      </w:pPr>
    </w:p>
    <w:p w14:paraId="51E11172" w14:textId="42672013" w:rsidR="00CA087A" w:rsidRDefault="00CA087A" w:rsidP="00780F94">
      <w:pPr>
        <w:rPr>
          <w:rFonts w:ascii="Montserrat" w:hAnsi="Montserrat" w:cstheme="minorHAnsi"/>
        </w:rPr>
      </w:pPr>
    </w:p>
    <w:p w14:paraId="094654B1" w14:textId="6A2BD155" w:rsidR="00CA087A" w:rsidRDefault="00CA087A" w:rsidP="00780F94">
      <w:pPr>
        <w:rPr>
          <w:rFonts w:ascii="Montserrat" w:hAnsi="Montserrat" w:cstheme="minorHAnsi"/>
        </w:rPr>
      </w:pPr>
    </w:p>
    <w:p w14:paraId="2E0A8B36" w14:textId="658B6E95" w:rsidR="00CA087A" w:rsidRDefault="00CA087A" w:rsidP="00780F94">
      <w:pPr>
        <w:rPr>
          <w:rFonts w:ascii="Montserrat" w:hAnsi="Montserrat" w:cstheme="minorHAnsi"/>
        </w:rPr>
      </w:pPr>
    </w:p>
    <w:p w14:paraId="311E2D69" w14:textId="6DC0E278" w:rsidR="00CA087A" w:rsidRDefault="00CA087A" w:rsidP="00780F94">
      <w:pPr>
        <w:rPr>
          <w:rFonts w:ascii="Montserrat" w:hAnsi="Montserrat" w:cstheme="minorHAnsi"/>
        </w:rPr>
      </w:pPr>
    </w:p>
    <w:p w14:paraId="1BBD00D2" w14:textId="3CD52911" w:rsidR="00CA087A" w:rsidRDefault="00CA087A" w:rsidP="00780F94">
      <w:pPr>
        <w:rPr>
          <w:rFonts w:ascii="Montserrat" w:hAnsi="Montserrat" w:cstheme="minorHAnsi"/>
        </w:rPr>
      </w:pPr>
    </w:p>
    <w:p w14:paraId="58955488" w14:textId="73D8B9B3" w:rsidR="00CA087A" w:rsidRDefault="00CA087A" w:rsidP="00780F94">
      <w:pPr>
        <w:rPr>
          <w:rFonts w:ascii="Montserrat" w:hAnsi="Montserrat" w:cstheme="minorHAnsi"/>
        </w:rPr>
      </w:pPr>
    </w:p>
    <w:p w14:paraId="5C58EF21" w14:textId="5ADA9C6E" w:rsidR="00CA087A" w:rsidRDefault="00CA087A" w:rsidP="00780F94">
      <w:pPr>
        <w:rPr>
          <w:rFonts w:ascii="Montserrat" w:hAnsi="Montserrat" w:cstheme="minorHAnsi"/>
        </w:rPr>
      </w:pPr>
    </w:p>
    <w:p w14:paraId="0FB000D4" w14:textId="6E1C88D3" w:rsidR="00CA087A" w:rsidRDefault="00CA087A" w:rsidP="00780F94">
      <w:pPr>
        <w:rPr>
          <w:rFonts w:ascii="Montserrat" w:hAnsi="Montserrat" w:cstheme="minorHAnsi"/>
        </w:rPr>
      </w:pPr>
    </w:p>
    <w:p w14:paraId="57B9EF40" w14:textId="131C59F9" w:rsidR="00CA087A" w:rsidRDefault="00CA087A" w:rsidP="00780F94">
      <w:pPr>
        <w:rPr>
          <w:rFonts w:ascii="Montserrat" w:hAnsi="Montserrat" w:cstheme="minorHAnsi"/>
        </w:rPr>
      </w:pPr>
    </w:p>
    <w:p w14:paraId="41B45244" w14:textId="3DC4C602" w:rsidR="00CA087A" w:rsidRDefault="00CA087A" w:rsidP="00780F94">
      <w:pPr>
        <w:rPr>
          <w:rFonts w:ascii="Montserrat" w:hAnsi="Montserrat" w:cstheme="minorHAnsi"/>
        </w:rPr>
      </w:pPr>
    </w:p>
    <w:p w14:paraId="40ED0342" w14:textId="5FA2CE38" w:rsidR="00CA087A" w:rsidRDefault="00CA087A" w:rsidP="00780F94">
      <w:pPr>
        <w:rPr>
          <w:rFonts w:ascii="Montserrat" w:hAnsi="Montserrat" w:cstheme="minorHAnsi"/>
        </w:rPr>
      </w:pPr>
    </w:p>
    <w:p w14:paraId="03CE32FB" w14:textId="18868B99" w:rsidR="00CA087A" w:rsidRDefault="00CA087A" w:rsidP="00780F94">
      <w:pPr>
        <w:rPr>
          <w:rFonts w:ascii="Montserrat" w:hAnsi="Montserrat" w:cstheme="minorHAnsi"/>
        </w:rPr>
      </w:pPr>
    </w:p>
    <w:p w14:paraId="7CA619D6" w14:textId="0B3A1BDC" w:rsidR="00CA087A" w:rsidRDefault="00CA087A" w:rsidP="00780F94">
      <w:pPr>
        <w:rPr>
          <w:rFonts w:ascii="Montserrat" w:hAnsi="Montserrat" w:cstheme="minorHAnsi"/>
        </w:rPr>
      </w:pPr>
    </w:p>
    <w:p w14:paraId="4F4B76CD" w14:textId="1D1972F0" w:rsidR="00CA087A" w:rsidRDefault="00CA087A" w:rsidP="00780F94">
      <w:pPr>
        <w:rPr>
          <w:rFonts w:ascii="Montserrat" w:hAnsi="Montserrat" w:cstheme="minorHAnsi"/>
        </w:rPr>
      </w:pPr>
    </w:p>
    <w:p w14:paraId="37FA5C8E" w14:textId="77777777" w:rsidR="00B754AD" w:rsidRDefault="00B754AD" w:rsidP="00780F94">
      <w:pPr>
        <w:rPr>
          <w:rFonts w:ascii="Montserrat" w:hAnsi="Montserrat" w:cstheme="minorHAnsi"/>
        </w:rPr>
      </w:pPr>
    </w:p>
    <w:p w14:paraId="67A1FF94" w14:textId="319EE66B" w:rsidR="00CA087A" w:rsidRPr="008A522D" w:rsidRDefault="00CA087A" w:rsidP="00780F94">
      <w:pPr>
        <w:rPr>
          <w:b/>
          <w:bCs/>
          <w:sz w:val="26"/>
          <w:szCs w:val="26"/>
        </w:rPr>
      </w:pPr>
      <w:r w:rsidRPr="008A522D">
        <w:rPr>
          <w:b/>
          <w:bCs/>
          <w:sz w:val="32"/>
          <w:szCs w:val="32"/>
        </w:rPr>
        <w:lastRenderedPageBreak/>
        <w:t>H</w:t>
      </w:r>
      <w:r w:rsidR="00C458F1" w:rsidRPr="008A522D">
        <w:rPr>
          <w:b/>
          <w:bCs/>
          <w:sz w:val="26"/>
          <w:szCs w:val="26"/>
        </w:rPr>
        <w:t>istory</w:t>
      </w:r>
      <w:r w:rsidR="00D06DF1" w:rsidRPr="008A522D">
        <w:rPr>
          <w:b/>
          <w:bCs/>
          <w:sz w:val="26"/>
          <w:szCs w:val="26"/>
        </w:rPr>
        <w:t xml:space="preserve"> and Culture</w:t>
      </w:r>
    </w:p>
    <w:p w14:paraId="5294790A" w14:textId="3459DF6A" w:rsidR="00D06DF1" w:rsidRPr="00B754AD" w:rsidRDefault="00C458F1" w:rsidP="00780F94">
      <w:pPr>
        <w:rPr>
          <w:b/>
          <w:bCs/>
          <w:sz w:val="26"/>
          <w:szCs w:val="26"/>
        </w:rPr>
      </w:pPr>
      <w:r w:rsidRPr="00B754AD">
        <w:rPr>
          <w:b/>
          <w:bCs/>
          <w:sz w:val="32"/>
          <w:szCs w:val="32"/>
        </w:rPr>
        <w:t>E</w:t>
      </w:r>
      <w:r w:rsidRPr="00B754AD">
        <w:rPr>
          <w:b/>
          <w:bCs/>
          <w:sz w:val="26"/>
          <w:szCs w:val="26"/>
        </w:rPr>
        <w:t>conomy</w:t>
      </w:r>
    </w:p>
    <w:p w14:paraId="5FB08499" w14:textId="282EB45A" w:rsidR="006D7911" w:rsidRPr="00B754AD" w:rsidRDefault="00AC66A7" w:rsidP="00AC66A7">
      <w:pPr>
        <w:rPr>
          <w:b/>
          <w:bCs/>
          <w:sz w:val="26"/>
          <w:szCs w:val="26"/>
        </w:rPr>
      </w:pPr>
      <w:r w:rsidRPr="00B754AD">
        <w:rPr>
          <w:b/>
          <w:bCs/>
          <w:sz w:val="32"/>
          <w:szCs w:val="32"/>
        </w:rPr>
        <w:t>M</w:t>
      </w:r>
      <w:r w:rsidRPr="00B754AD">
        <w:rPr>
          <w:b/>
          <w:bCs/>
          <w:sz w:val="26"/>
          <w:szCs w:val="26"/>
        </w:rPr>
        <w:t>arket Size</w:t>
      </w:r>
    </w:p>
    <w:p w14:paraId="22C99F0A" w14:textId="20EA8242" w:rsidR="00AC66A7" w:rsidRPr="00B754AD" w:rsidRDefault="00AC66A7" w:rsidP="00AC66A7">
      <w:pPr>
        <w:rPr>
          <w:b/>
          <w:bCs/>
          <w:sz w:val="26"/>
          <w:szCs w:val="26"/>
        </w:rPr>
      </w:pPr>
      <w:r w:rsidRPr="008A522D">
        <w:rPr>
          <w:b/>
          <w:bCs/>
          <w:sz w:val="32"/>
          <w:szCs w:val="32"/>
        </w:rPr>
        <w:t>C</w:t>
      </w:r>
      <w:r w:rsidRPr="00B754AD">
        <w:rPr>
          <w:b/>
          <w:bCs/>
          <w:sz w:val="26"/>
          <w:szCs w:val="26"/>
        </w:rPr>
        <w:t>ustomer Profile</w:t>
      </w:r>
    </w:p>
    <w:p w14:paraId="5F93CEC1" w14:textId="19FAD582" w:rsidR="005F5423" w:rsidRPr="005F5423" w:rsidRDefault="0063350F" w:rsidP="005F5423">
      <w:pPr>
        <w:pStyle w:val="ListParagraph"/>
        <w:numPr>
          <w:ilvl w:val="0"/>
          <w:numId w:val="13"/>
        </w:numPr>
        <w:rPr>
          <w:rFonts w:cstheme="minorHAnsi"/>
          <w:sz w:val="26"/>
          <w:szCs w:val="26"/>
        </w:rPr>
      </w:pPr>
      <w:r>
        <w:rPr>
          <w:rFonts w:cstheme="minorHAnsi"/>
          <w:sz w:val="26"/>
          <w:szCs w:val="26"/>
          <w:shd w:val="clear" w:color="auto" w:fill="FFFFFF"/>
        </w:rPr>
        <w:t xml:space="preserve">Most </w:t>
      </w:r>
      <w:r w:rsidR="005F5423" w:rsidRPr="005F5423">
        <w:rPr>
          <w:rFonts w:cstheme="minorHAnsi"/>
          <w:sz w:val="26"/>
          <w:szCs w:val="26"/>
          <w:shd w:val="clear" w:color="auto" w:fill="FFFFFF"/>
        </w:rPr>
        <w:t>French people are attracted by online sales, e-commerce, and m-commerce (smartphone use). This practice also applies to the purchase of consumer products (primarily food), through the development of drive and home delivery services in major cities.</w:t>
      </w:r>
    </w:p>
    <w:p w14:paraId="68777B99" w14:textId="361FF533" w:rsidR="005F5423" w:rsidRPr="005F5423" w:rsidRDefault="005F5423" w:rsidP="005F5423">
      <w:pPr>
        <w:pStyle w:val="ListParagraph"/>
        <w:numPr>
          <w:ilvl w:val="0"/>
          <w:numId w:val="13"/>
        </w:numPr>
        <w:rPr>
          <w:rFonts w:cstheme="minorHAnsi"/>
          <w:sz w:val="26"/>
          <w:szCs w:val="26"/>
        </w:rPr>
      </w:pPr>
      <w:r w:rsidRPr="005F5423">
        <w:rPr>
          <w:rFonts w:cstheme="minorHAnsi"/>
          <w:color w:val="444444"/>
          <w:sz w:val="26"/>
          <w:szCs w:val="26"/>
          <w:shd w:val="clear" w:color="auto" w:fill="FFFFFF"/>
        </w:rPr>
        <w:t> </w:t>
      </w:r>
      <w:r w:rsidRPr="005F5423">
        <w:rPr>
          <w:rFonts w:cstheme="minorHAnsi"/>
          <w:sz w:val="26"/>
          <w:szCs w:val="26"/>
          <w:shd w:val="clear" w:color="auto" w:fill="FFFFFF"/>
        </w:rPr>
        <w:t>"Made in France" products are gaining importance to 79% of French consumers, who believe they are participating in support of the local economy and perceive domestic products as a guarantee of quality. </w:t>
      </w:r>
    </w:p>
    <w:p w14:paraId="030E8884" w14:textId="377A2CF7" w:rsidR="005F5423" w:rsidRPr="005F5423" w:rsidRDefault="005F5423" w:rsidP="005F5423">
      <w:pPr>
        <w:pStyle w:val="ListParagraph"/>
        <w:numPr>
          <w:ilvl w:val="0"/>
          <w:numId w:val="13"/>
        </w:numPr>
        <w:rPr>
          <w:rFonts w:cstheme="minorHAnsi"/>
          <w:sz w:val="26"/>
          <w:szCs w:val="26"/>
        </w:rPr>
      </w:pPr>
      <w:r w:rsidRPr="005F5423">
        <w:rPr>
          <w:rFonts w:cstheme="minorHAnsi"/>
          <w:sz w:val="26"/>
          <w:szCs w:val="26"/>
          <w:shd w:val="clear" w:color="auto" w:fill="FFFFFF"/>
        </w:rPr>
        <w:t> In the food sector despite a fall in prices in the recent years, the quantity of products purchased has decreased whereas quality of purchases has improved (increase in sales of organic products, labelled, vegan, local, fresh, seasonal, highlights of short circuits etc.). </w:t>
      </w:r>
    </w:p>
    <w:p w14:paraId="651BC1E4" w14:textId="5696894F" w:rsidR="005F5423" w:rsidRPr="005F5423" w:rsidRDefault="005F5423" w:rsidP="005F5423">
      <w:pPr>
        <w:pStyle w:val="ListParagraph"/>
        <w:numPr>
          <w:ilvl w:val="0"/>
          <w:numId w:val="13"/>
        </w:numPr>
        <w:rPr>
          <w:rFonts w:cstheme="minorHAnsi"/>
          <w:sz w:val="26"/>
          <w:szCs w:val="26"/>
        </w:rPr>
      </w:pPr>
      <w:r w:rsidRPr="005F5423">
        <w:rPr>
          <w:rFonts w:cstheme="minorHAnsi"/>
          <w:sz w:val="26"/>
          <w:szCs w:val="26"/>
          <w:shd w:val="clear" w:color="auto" w:fill="FFFFFF"/>
        </w:rPr>
        <w:t>In 2017 the consumption expenditure of food products in France when compared to the total expenditure is</w:t>
      </w:r>
      <w:r w:rsidR="00F04D55">
        <w:rPr>
          <w:rFonts w:cstheme="minorHAnsi"/>
          <w:sz w:val="26"/>
          <w:szCs w:val="26"/>
          <w:shd w:val="clear" w:color="auto" w:fill="FFFFFF"/>
        </w:rPr>
        <w:t xml:space="preserve"> about </w:t>
      </w:r>
      <w:r w:rsidRPr="005F5423">
        <w:rPr>
          <w:rFonts w:cstheme="minorHAnsi"/>
          <w:sz w:val="26"/>
          <w:szCs w:val="26"/>
          <w:shd w:val="clear" w:color="auto" w:fill="FFFFFF"/>
        </w:rPr>
        <w:t>13.2%.</w:t>
      </w:r>
    </w:p>
    <w:p w14:paraId="5A4C7FB8" w14:textId="77777777" w:rsidR="005F5423" w:rsidRPr="005F5423" w:rsidRDefault="005F5423" w:rsidP="005F5423">
      <w:pPr>
        <w:pStyle w:val="ListParagraph"/>
        <w:numPr>
          <w:ilvl w:val="0"/>
          <w:numId w:val="13"/>
        </w:numPr>
        <w:rPr>
          <w:rFonts w:cstheme="minorHAnsi"/>
          <w:sz w:val="26"/>
          <w:szCs w:val="26"/>
        </w:rPr>
      </w:pPr>
      <w:r w:rsidRPr="005F5423">
        <w:rPr>
          <w:rFonts w:cstheme="minorHAnsi"/>
          <w:sz w:val="26"/>
          <w:szCs w:val="26"/>
          <w:shd w:val="clear" w:color="auto" w:fill="FFFFFF"/>
        </w:rPr>
        <w:t> </w:t>
      </w:r>
      <w:hyperlink r:id="rId12" w:tgtFrame="_blank" w:history="1">
        <w:r w:rsidRPr="005F5423">
          <w:rPr>
            <w:rFonts w:cstheme="minorHAnsi"/>
            <w:sz w:val="26"/>
            <w:szCs w:val="26"/>
            <w:shd w:val="clear" w:color="auto" w:fill="FFFFFF"/>
          </w:rPr>
          <w:t>Regulation 1924/2006</w:t>
        </w:r>
      </w:hyperlink>
      <w:r w:rsidRPr="005F5423">
        <w:rPr>
          <w:rFonts w:cstheme="minorHAnsi"/>
          <w:sz w:val="26"/>
          <w:szCs w:val="26"/>
          <w:shd w:val="clear" w:color="auto" w:fill="FFFFFF"/>
        </w:rPr>
        <w:t> sets conditions for the use of nutrition claims such as “low in fat” or “high in vitamin C”, as well as health claims such as “helps lower cholesterol.”</w:t>
      </w:r>
    </w:p>
    <w:p w14:paraId="1AE1B08A" w14:textId="68458314" w:rsidR="005F5423" w:rsidRPr="005F5423" w:rsidRDefault="005F5423" w:rsidP="005F5423">
      <w:pPr>
        <w:pStyle w:val="ListParagraph"/>
        <w:numPr>
          <w:ilvl w:val="0"/>
          <w:numId w:val="13"/>
        </w:numPr>
        <w:rPr>
          <w:rFonts w:cstheme="minorHAnsi"/>
          <w:sz w:val="26"/>
          <w:szCs w:val="26"/>
        </w:rPr>
      </w:pPr>
      <w:r w:rsidRPr="005F5423">
        <w:rPr>
          <w:rFonts w:cstheme="minorHAnsi"/>
          <w:sz w:val="26"/>
          <w:szCs w:val="26"/>
          <w:shd w:val="clear" w:color="auto" w:fill="FFFFFF"/>
        </w:rPr>
        <w:t xml:space="preserve"> The </w:t>
      </w:r>
      <w:hyperlink r:id="rId13" w:tgtFrame="_blank" w:history="1">
        <w:r w:rsidRPr="005F5423">
          <w:rPr>
            <w:rFonts w:cstheme="minorHAnsi"/>
            <w:sz w:val="26"/>
            <w:szCs w:val="26"/>
            <w:shd w:val="clear" w:color="auto" w:fill="FFFFFF"/>
          </w:rPr>
          <w:t xml:space="preserve">EU’s </w:t>
        </w:r>
        <w:r w:rsidR="0095143F" w:rsidRPr="005F5423">
          <w:rPr>
            <w:rFonts w:cstheme="minorHAnsi"/>
            <w:sz w:val="26"/>
            <w:szCs w:val="26"/>
            <w:shd w:val="clear" w:color="auto" w:fill="FFFFFF"/>
          </w:rPr>
          <w:t>Audio-visual</w:t>
        </w:r>
        <w:r w:rsidRPr="005F5423">
          <w:rPr>
            <w:rFonts w:cstheme="minorHAnsi"/>
            <w:sz w:val="26"/>
            <w:szCs w:val="26"/>
            <w:shd w:val="clear" w:color="auto" w:fill="FFFFFF"/>
          </w:rPr>
          <w:t xml:space="preserve"> Media Services Directive</w:t>
        </w:r>
      </w:hyperlink>
      <w:r w:rsidRPr="005F5423">
        <w:rPr>
          <w:rFonts w:cstheme="minorHAnsi"/>
          <w:sz w:val="26"/>
          <w:szCs w:val="26"/>
          <w:shd w:val="clear" w:color="auto" w:fill="FFFFFF"/>
        </w:rPr>
        <w:t xml:space="preserve"> limits U.S. style product placement on television to a maximum of 12-minute/hour. </w:t>
      </w:r>
    </w:p>
    <w:p w14:paraId="1AFFA26B" w14:textId="34DDBE44" w:rsidR="005F5423" w:rsidRPr="0095143F" w:rsidRDefault="005F5423" w:rsidP="005F5423">
      <w:pPr>
        <w:pStyle w:val="ListParagraph"/>
        <w:numPr>
          <w:ilvl w:val="0"/>
          <w:numId w:val="13"/>
        </w:numPr>
        <w:rPr>
          <w:rFonts w:cstheme="minorHAnsi"/>
          <w:sz w:val="26"/>
          <w:szCs w:val="26"/>
        </w:rPr>
      </w:pPr>
      <w:r w:rsidRPr="005F5423">
        <w:rPr>
          <w:rFonts w:cstheme="minorHAnsi"/>
          <w:sz w:val="26"/>
          <w:szCs w:val="26"/>
          <w:shd w:val="clear" w:color="auto" w:fill="FFFFFF"/>
        </w:rPr>
        <w:t>TV programs aimed at children are subject to a code of conduct that includes a limit with regards to junk food advertising.</w:t>
      </w:r>
    </w:p>
    <w:p w14:paraId="39D91005" w14:textId="2E1C54BD" w:rsidR="0095143F" w:rsidRDefault="0095143F" w:rsidP="0095143F">
      <w:pPr>
        <w:rPr>
          <w:rFonts w:cstheme="minorHAnsi"/>
          <w:sz w:val="26"/>
          <w:szCs w:val="26"/>
        </w:rPr>
      </w:pPr>
    </w:p>
    <w:p w14:paraId="0FEBB35A" w14:textId="604C2B41" w:rsidR="0095143F" w:rsidRDefault="0095143F" w:rsidP="0095143F">
      <w:pPr>
        <w:rPr>
          <w:rFonts w:cstheme="minorHAnsi"/>
          <w:sz w:val="26"/>
          <w:szCs w:val="26"/>
        </w:rPr>
      </w:pPr>
    </w:p>
    <w:p w14:paraId="65245938" w14:textId="77777777" w:rsidR="0095143F" w:rsidRPr="0095143F" w:rsidRDefault="0095143F" w:rsidP="0095143F">
      <w:pPr>
        <w:rPr>
          <w:rFonts w:cstheme="minorHAnsi"/>
          <w:sz w:val="26"/>
          <w:szCs w:val="26"/>
        </w:rPr>
      </w:pPr>
    </w:p>
    <w:p w14:paraId="3AE86F98" w14:textId="480DEAF3" w:rsidR="005F5423" w:rsidRDefault="005F5423" w:rsidP="005F5423">
      <w:pPr>
        <w:rPr>
          <w:rFonts w:cstheme="minorHAnsi"/>
          <w:sz w:val="26"/>
          <w:szCs w:val="26"/>
        </w:rPr>
      </w:pPr>
      <w:r>
        <w:rPr>
          <w:rFonts w:cstheme="minorHAnsi"/>
          <w:sz w:val="26"/>
          <w:szCs w:val="26"/>
        </w:rPr>
        <w:t>Marketing Opp</w:t>
      </w:r>
      <w:r w:rsidR="0095143F">
        <w:rPr>
          <w:rFonts w:cstheme="minorHAnsi"/>
          <w:sz w:val="26"/>
          <w:szCs w:val="26"/>
        </w:rPr>
        <w:t>ortunities</w:t>
      </w:r>
    </w:p>
    <w:p w14:paraId="3FA2DF38" w14:textId="03E402ED" w:rsidR="0095143F" w:rsidRDefault="0095143F" w:rsidP="0095143F">
      <w:pPr>
        <w:pStyle w:val="ListParagraph"/>
        <w:numPr>
          <w:ilvl w:val="0"/>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Television</w:t>
      </w:r>
    </w:p>
    <w:p w14:paraId="0622DC1C" w14:textId="5D50F924" w:rsidR="0095143F" w:rsidRPr="0095143F" w:rsidRDefault="0095143F" w:rsidP="0095143F">
      <w:pPr>
        <w:pStyle w:val="ListParagraph"/>
        <w:numPr>
          <w:ilvl w:val="1"/>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lastRenderedPageBreak/>
        <w:t xml:space="preserve">About 94% of households are equipped with a television set, which is the most effective media when it comes to contribution to the act of purchase. </w:t>
      </w:r>
    </w:p>
    <w:p w14:paraId="7A30873F" w14:textId="0A15512F" w:rsidR="0095143F" w:rsidRDefault="0095143F" w:rsidP="0095143F">
      <w:pPr>
        <w:pStyle w:val="ListParagraph"/>
        <w:numPr>
          <w:ilvl w:val="0"/>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Press</w:t>
      </w:r>
    </w:p>
    <w:p w14:paraId="4B7AB237" w14:textId="52CF5D31" w:rsidR="0095143F" w:rsidRPr="001F72C7" w:rsidRDefault="0095143F" w:rsidP="001F72C7">
      <w:pPr>
        <w:pStyle w:val="ListParagraph"/>
        <w:numPr>
          <w:ilvl w:val="1"/>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 xml:space="preserve">Less effective than television or radio, written press however contributes to 14% of purchases. Slightly under 2/3 of French citizens read at least one newspaper or magazine a day. </w:t>
      </w:r>
    </w:p>
    <w:p w14:paraId="74D23FFD" w14:textId="7C27F732" w:rsidR="0095143F" w:rsidRDefault="0095143F" w:rsidP="0095143F">
      <w:pPr>
        <w:pStyle w:val="ListParagraph"/>
        <w:numPr>
          <w:ilvl w:val="0"/>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In Transportation</w:t>
      </w:r>
    </w:p>
    <w:p w14:paraId="5B1E81FB" w14:textId="2154BDB1" w:rsidR="0095143F" w:rsidRPr="0095143F" w:rsidRDefault="0095143F" w:rsidP="00A95BF6">
      <w:pPr>
        <w:pStyle w:val="ListParagraph"/>
        <w:numPr>
          <w:ilvl w:val="1"/>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Venues-Besides Street billboards, bus shelters, subway or railway stations, advertising appear more and more on the actual modes of transport themselves, such as personal cars, bus, train, aircrafts.</w:t>
      </w:r>
    </w:p>
    <w:p w14:paraId="0AFFC64D" w14:textId="1CF86135" w:rsidR="0095143F" w:rsidRDefault="0095143F" w:rsidP="0095143F">
      <w:pPr>
        <w:pStyle w:val="ListParagraph"/>
        <w:numPr>
          <w:ilvl w:val="0"/>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Radio</w:t>
      </w:r>
    </w:p>
    <w:p w14:paraId="38E89188" w14:textId="3FE07698" w:rsidR="0095143F" w:rsidRPr="0095143F" w:rsidRDefault="0095143F" w:rsidP="0095143F">
      <w:pPr>
        <w:pStyle w:val="ListParagraph"/>
        <w:numPr>
          <w:ilvl w:val="1"/>
          <w:numId w:val="14"/>
        </w:numPr>
        <w:shd w:val="clear" w:color="auto" w:fill="FFFFFF"/>
        <w:spacing w:before="72" w:after="0" w:line="240" w:lineRule="auto"/>
        <w:jc w:val="left"/>
        <w:rPr>
          <w:rFonts w:eastAsia="Times New Roman" w:cstheme="minorHAnsi"/>
          <w:sz w:val="26"/>
          <w:szCs w:val="26"/>
          <w:lang w:eastAsia="en-IN"/>
        </w:rPr>
      </w:pPr>
      <w:r w:rsidRPr="0095143F">
        <w:rPr>
          <w:rFonts w:eastAsia="Times New Roman" w:cstheme="minorHAnsi"/>
          <w:sz w:val="26"/>
          <w:szCs w:val="26"/>
          <w:lang w:eastAsia="en-IN"/>
        </w:rPr>
        <w:t>Second place after television, radio advertising is the media that proves to be the most efficient to trigger the act of purchase (26% of media contact contribute to the act of purchase). Over 99% of individuals own at least one device that allows them to listen to the radio.</w:t>
      </w:r>
      <w:r w:rsidRPr="0095143F">
        <w:rPr>
          <w:rFonts w:eastAsia="Times New Roman" w:cstheme="minorHAnsi"/>
          <w:sz w:val="26"/>
          <w:szCs w:val="26"/>
          <w:lang w:eastAsia="en-IN"/>
        </w:rPr>
        <w:br/>
      </w:r>
    </w:p>
    <w:p w14:paraId="284CDF1E" w14:textId="0507F2C0" w:rsidR="0095143F" w:rsidRPr="0095143F" w:rsidRDefault="0095143F" w:rsidP="0095143F">
      <w:pPr>
        <w:pStyle w:val="ListParagraph"/>
        <w:numPr>
          <w:ilvl w:val="0"/>
          <w:numId w:val="14"/>
        </w:numPr>
        <w:shd w:val="clear" w:color="auto" w:fill="FFFFFF"/>
        <w:spacing w:before="72" w:after="0" w:line="240" w:lineRule="auto"/>
        <w:jc w:val="left"/>
        <w:rPr>
          <w:rFonts w:ascii="santander-regular" w:eastAsia="Times New Roman" w:hAnsi="santander-regular" w:cs="Times New Roman"/>
          <w:color w:val="444444"/>
          <w:sz w:val="21"/>
          <w:szCs w:val="21"/>
          <w:lang w:eastAsia="en-IN"/>
        </w:rPr>
      </w:pPr>
      <w:r w:rsidRPr="0095143F">
        <w:rPr>
          <w:rFonts w:eastAsia="Times New Roman" w:cstheme="minorHAnsi"/>
          <w:sz w:val="26"/>
          <w:szCs w:val="26"/>
          <w:lang w:eastAsia="en-IN"/>
        </w:rPr>
        <w:t>Web</w:t>
      </w:r>
    </w:p>
    <w:p w14:paraId="58FB45D1" w14:textId="213278B1" w:rsidR="0095143F" w:rsidRPr="0095143F" w:rsidRDefault="0095143F" w:rsidP="0095143F">
      <w:pPr>
        <w:pStyle w:val="ListParagraph"/>
        <w:numPr>
          <w:ilvl w:val="1"/>
          <w:numId w:val="14"/>
        </w:numPr>
        <w:shd w:val="clear" w:color="auto" w:fill="FFFFFF"/>
        <w:spacing w:before="72" w:after="0" w:line="240" w:lineRule="auto"/>
        <w:jc w:val="left"/>
        <w:rPr>
          <w:rFonts w:ascii="santander-regular" w:eastAsia="Times New Roman" w:hAnsi="santander-regular" w:cs="Times New Roman"/>
          <w:color w:val="444444"/>
          <w:sz w:val="21"/>
          <w:szCs w:val="21"/>
          <w:lang w:eastAsia="en-IN"/>
        </w:rPr>
      </w:pPr>
      <w:r w:rsidRPr="0095143F">
        <w:rPr>
          <w:rFonts w:eastAsia="Times New Roman" w:cstheme="minorHAnsi"/>
          <w:sz w:val="26"/>
          <w:szCs w:val="26"/>
          <w:lang w:eastAsia="en-IN"/>
        </w:rPr>
        <w:t>France has more than 50 million internet users. Advertising appears directly on websites; email advertising is growing but tends to get lost in the mass of spam received.</w:t>
      </w:r>
      <w:r w:rsidRPr="0095143F">
        <w:rPr>
          <w:rFonts w:eastAsia="Times New Roman" w:cstheme="minorHAnsi"/>
          <w:sz w:val="26"/>
          <w:szCs w:val="26"/>
          <w:lang w:eastAsia="en-IN"/>
        </w:rPr>
        <w:br/>
        <w:t>M-marketing (advertising by mobile phone) remains limited. Telemarketing has grown, but it is considered as factor that disturbs the tranquillity of the home rather than a service</w:t>
      </w:r>
      <w:r w:rsidRPr="0095143F">
        <w:rPr>
          <w:rFonts w:ascii="santander-regular" w:eastAsia="Times New Roman" w:hAnsi="santander-regular" w:cs="Times New Roman"/>
          <w:sz w:val="21"/>
          <w:szCs w:val="21"/>
          <w:lang w:eastAsia="en-IN"/>
        </w:rPr>
        <w:t>.</w:t>
      </w:r>
      <w:r w:rsidRPr="0095143F">
        <w:rPr>
          <w:rFonts w:ascii="santander-regular" w:eastAsia="Times New Roman" w:hAnsi="santander-regular" w:cs="Times New Roman"/>
          <w:color w:val="444444"/>
          <w:sz w:val="21"/>
          <w:szCs w:val="21"/>
          <w:lang w:eastAsia="en-IN"/>
        </w:rPr>
        <w:br/>
      </w:r>
      <w:r w:rsidRPr="0095143F">
        <w:rPr>
          <w:rFonts w:ascii="santander-regular" w:eastAsia="Times New Roman" w:hAnsi="santander-regular" w:cs="Times New Roman"/>
          <w:color w:val="444444"/>
          <w:sz w:val="21"/>
          <w:szCs w:val="21"/>
          <w:lang w:eastAsia="en-IN"/>
        </w:rPr>
        <w:br/>
      </w:r>
    </w:p>
    <w:p w14:paraId="141891E3" w14:textId="0DA1676B" w:rsidR="00AC66A7" w:rsidRPr="00B754AD" w:rsidRDefault="00AC66A7" w:rsidP="00AC66A7">
      <w:pPr>
        <w:rPr>
          <w:b/>
          <w:bCs/>
          <w:sz w:val="26"/>
          <w:szCs w:val="26"/>
        </w:rPr>
      </w:pPr>
      <w:r w:rsidRPr="008A522D">
        <w:rPr>
          <w:b/>
          <w:bCs/>
          <w:sz w:val="32"/>
          <w:szCs w:val="32"/>
        </w:rPr>
        <w:t>E</w:t>
      </w:r>
      <w:r w:rsidRPr="00B754AD">
        <w:rPr>
          <w:b/>
          <w:bCs/>
          <w:sz w:val="26"/>
          <w:szCs w:val="26"/>
        </w:rPr>
        <w:t>vents effecting Food Products Consumptions</w:t>
      </w:r>
    </w:p>
    <w:p w14:paraId="60DCA1D4" w14:textId="7FC56EF1" w:rsidR="354E1E34" w:rsidRDefault="354E1E34" w:rsidP="5964DFA6">
      <w:pPr>
        <w:rPr>
          <w:sz w:val="26"/>
          <w:szCs w:val="26"/>
        </w:rPr>
      </w:pPr>
      <w:r w:rsidRPr="5964DFA6">
        <w:rPr>
          <w:sz w:val="26"/>
          <w:szCs w:val="26"/>
        </w:rPr>
        <w:t xml:space="preserve">Study of consumer’s behaviour is important in developing marketing strategy. Consumer behaviour refers to the attitude that the consumer shows during the search, purchase, and consumption of a certain product. </w:t>
      </w:r>
    </w:p>
    <w:p w14:paraId="67E175B7" w14:textId="0284531C" w:rsidR="354E1E34" w:rsidRDefault="354E1E34" w:rsidP="5964DFA6">
      <w:pPr>
        <w:rPr>
          <w:sz w:val="26"/>
          <w:szCs w:val="26"/>
        </w:rPr>
      </w:pPr>
      <w:r w:rsidRPr="5964DFA6">
        <w:rPr>
          <w:sz w:val="26"/>
          <w:szCs w:val="26"/>
        </w:rPr>
        <w:t>The major factors which affect the decision of the consumers whether to accept or reject a food product in the market:</w:t>
      </w:r>
    </w:p>
    <w:p w14:paraId="3A82A506" w14:textId="66A98663" w:rsidR="354E1E34" w:rsidRDefault="354E1E34" w:rsidP="5964DFA6">
      <w:pPr>
        <w:pStyle w:val="ListParagraph"/>
        <w:numPr>
          <w:ilvl w:val="0"/>
          <w:numId w:val="1"/>
        </w:numPr>
        <w:rPr>
          <w:sz w:val="26"/>
          <w:szCs w:val="26"/>
        </w:rPr>
      </w:pPr>
      <w:r w:rsidRPr="5964DFA6">
        <w:rPr>
          <w:sz w:val="26"/>
          <w:szCs w:val="26"/>
        </w:rPr>
        <w:t xml:space="preserve">Economical determinants such as cost, income, availability </w:t>
      </w:r>
    </w:p>
    <w:p w14:paraId="26439469" w14:textId="461702A5" w:rsidR="354E1E34" w:rsidRDefault="354E1E34" w:rsidP="5964DFA6">
      <w:pPr>
        <w:pStyle w:val="ListParagraph"/>
        <w:numPr>
          <w:ilvl w:val="0"/>
          <w:numId w:val="1"/>
        </w:numPr>
        <w:rPr>
          <w:sz w:val="26"/>
          <w:szCs w:val="26"/>
        </w:rPr>
      </w:pPr>
      <w:r w:rsidRPr="5964DFA6">
        <w:rPr>
          <w:sz w:val="26"/>
          <w:szCs w:val="26"/>
        </w:rPr>
        <w:t>Social determinants such as culture, family, peers, and meal pattern</w:t>
      </w:r>
    </w:p>
    <w:p w14:paraId="33BB84B6" w14:textId="35E9BAE1" w:rsidR="354E1E34" w:rsidRDefault="354E1E34" w:rsidP="5964DFA6">
      <w:pPr>
        <w:pStyle w:val="ListParagraph"/>
        <w:numPr>
          <w:ilvl w:val="0"/>
          <w:numId w:val="1"/>
        </w:numPr>
        <w:rPr>
          <w:sz w:val="26"/>
          <w:szCs w:val="26"/>
        </w:rPr>
      </w:pPr>
      <w:r w:rsidRPr="5964DFA6">
        <w:rPr>
          <w:sz w:val="26"/>
          <w:szCs w:val="26"/>
        </w:rPr>
        <w:lastRenderedPageBreak/>
        <w:t>Biological determinants such as hunger, appetite, and taste</w:t>
      </w:r>
    </w:p>
    <w:p w14:paraId="379B521B" w14:textId="13CBEAC0" w:rsidR="354E1E34" w:rsidRDefault="354E1E34" w:rsidP="5964DFA6">
      <w:pPr>
        <w:pStyle w:val="ListParagraph"/>
        <w:numPr>
          <w:ilvl w:val="0"/>
          <w:numId w:val="1"/>
        </w:numPr>
        <w:rPr>
          <w:sz w:val="26"/>
          <w:szCs w:val="26"/>
        </w:rPr>
      </w:pPr>
      <w:r w:rsidRPr="5964DFA6">
        <w:rPr>
          <w:sz w:val="26"/>
          <w:szCs w:val="26"/>
        </w:rPr>
        <w:t>Physical determinants such as access, education, skills (cooking) and time</w:t>
      </w:r>
    </w:p>
    <w:p w14:paraId="23BD2B07" w14:textId="312D6618" w:rsidR="354E1E34" w:rsidRDefault="354E1E34" w:rsidP="5964DFA6">
      <w:pPr>
        <w:pStyle w:val="ListParagraph"/>
        <w:numPr>
          <w:ilvl w:val="0"/>
          <w:numId w:val="1"/>
        </w:numPr>
        <w:rPr>
          <w:sz w:val="26"/>
          <w:szCs w:val="26"/>
        </w:rPr>
      </w:pPr>
      <w:r w:rsidRPr="5964DFA6">
        <w:rPr>
          <w:sz w:val="26"/>
          <w:szCs w:val="26"/>
        </w:rPr>
        <w:t xml:space="preserve">Psychological determinants such as mood, stress, and guilt </w:t>
      </w:r>
    </w:p>
    <w:p w14:paraId="412F133F" w14:textId="28701E54" w:rsidR="354E1E34" w:rsidRDefault="354E1E34" w:rsidP="5964DFA6">
      <w:pPr>
        <w:pStyle w:val="ListParagraph"/>
        <w:numPr>
          <w:ilvl w:val="0"/>
          <w:numId w:val="1"/>
        </w:numPr>
        <w:rPr>
          <w:sz w:val="26"/>
          <w:szCs w:val="26"/>
        </w:rPr>
      </w:pPr>
      <w:r w:rsidRPr="5964DFA6">
        <w:rPr>
          <w:sz w:val="26"/>
          <w:szCs w:val="26"/>
        </w:rPr>
        <w:t>Attitudes, beliefs, and knowledge about food</w:t>
      </w:r>
    </w:p>
    <w:p w14:paraId="3CC9F52E" w14:textId="3028519E" w:rsidR="354E1E34" w:rsidRDefault="354E1E34" w:rsidP="5964DFA6">
      <w:pPr>
        <w:rPr>
          <w:sz w:val="26"/>
          <w:szCs w:val="26"/>
        </w:rPr>
      </w:pPr>
      <w:r w:rsidRPr="5964DFA6">
        <w:rPr>
          <w:sz w:val="26"/>
          <w:szCs w:val="26"/>
        </w:rPr>
        <w:t xml:space="preserve"> </w:t>
      </w:r>
    </w:p>
    <w:p w14:paraId="410BB4D2" w14:textId="049E2BF1" w:rsidR="354E1E34" w:rsidRDefault="354E1E34" w:rsidP="5964DFA6">
      <w:pPr>
        <w:rPr>
          <w:sz w:val="26"/>
          <w:szCs w:val="26"/>
        </w:rPr>
      </w:pPr>
      <w:r w:rsidRPr="5964DFA6">
        <w:rPr>
          <w:sz w:val="26"/>
          <w:szCs w:val="26"/>
        </w:rPr>
        <w:t>The complexity of food choices is obvious from the list above, which is not exhaustive. Food choice factors also very according to life stage and power of one factor will vary from one individual or group of people to the next. Thus, one type if intervention to modify food choice behaviour will not suit all population groups. Rather, interventions need to be geared towards different groups of the population with consideration to the many factors influencing their decisions on food choice. Consumers have become more dependent on their own preferences by observing sensual attributes of the foodstuffs.</w:t>
      </w:r>
    </w:p>
    <w:p w14:paraId="53B18A41" w14:textId="3B6FBBED" w:rsidR="5964DFA6" w:rsidRDefault="5964DFA6" w:rsidP="5964DFA6">
      <w:pPr>
        <w:rPr>
          <w:sz w:val="26"/>
          <w:szCs w:val="26"/>
        </w:rPr>
      </w:pPr>
    </w:p>
    <w:p w14:paraId="301DA734" w14:textId="77777777" w:rsidR="00AC66A7" w:rsidRPr="00AC66A7" w:rsidRDefault="00AC66A7" w:rsidP="00AC66A7">
      <w:pPr>
        <w:rPr>
          <w:sz w:val="26"/>
          <w:szCs w:val="26"/>
        </w:rPr>
      </w:pPr>
    </w:p>
    <w:p w14:paraId="6FC33911" w14:textId="77777777" w:rsidR="00CA087A" w:rsidRPr="00CA087A" w:rsidRDefault="00CA087A" w:rsidP="00A75281">
      <w:pPr>
        <w:pStyle w:val="ListParagraph"/>
        <w:rPr>
          <w:rFonts w:ascii="Montserrat" w:hAnsi="Montserrat" w:cstheme="minorHAnsi"/>
        </w:rPr>
      </w:pPr>
    </w:p>
    <w:sectPr w:rsidR="00CA087A" w:rsidRPr="00CA087A" w:rsidSect="002C3A38">
      <w:footerReference w:type="default" r:id="rId14"/>
      <w:pgSz w:w="11906" w:h="16838"/>
      <w:pgMar w:top="1440" w:right="1440" w:bottom="1440" w:left="1440" w:header="708" w:footer="28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C376" w14:textId="77777777" w:rsidR="00F74C41" w:rsidRDefault="00F74C41" w:rsidP="00641554">
      <w:pPr>
        <w:spacing w:after="0" w:line="240" w:lineRule="auto"/>
      </w:pPr>
      <w:r>
        <w:separator/>
      </w:r>
    </w:p>
  </w:endnote>
  <w:endnote w:type="continuationSeparator" w:id="0">
    <w:p w14:paraId="3071F8F8" w14:textId="77777777" w:rsidR="00F74C41" w:rsidRDefault="00F74C41" w:rsidP="0064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Montserrat SemiBold">
    <w:altName w:val="Montserrat SemiBold"/>
    <w:charset w:val="00"/>
    <w:family w:val="auto"/>
    <w:pitch w:val="variable"/>
    <w:sig w:usb0="2000020F" w:usb1="00000003" w:usb2="00000000" w:usb3="00000000" w:csb0="00000197" w:csb1="00000000"/>
  </w:font>
  <w:font w:name="Montserrat">
    <w:altName w:val="Calibri"/>
    <w:panose1 w:val="00000500000000000000"/>
    <w:charset w:val="00"/>
    <w:family w:val="modern"/>
    <w:notTrueType/>
    <w:pitch w:val="variable"/>
    <w:sig w:usb0="00000007" w:usb1="00000000" w:usb2="00000000" w:usb3="00000000" w:csb0="00000093" w:csb1="00000000"/>
  </w:font>
  <w:font w:name="Segoe UI">
    <w:altName w:val="Segoe UI"/>
    <w:panose1 w:val="020B0502040204020203"/>
    <w:charset w:val="00"/>
    <w:family w:val="swiss"/>
    <w:pitch w:val="variable"/>
    <w:sig w:usb0="E4002EFF" w:usb1="C000E47F" w:usb2="00000009" w:usb3="00000000" w:csb0="000001FF" w:csb1="00000000"/>
  </w:font>
  <w:font w:name="santand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31A4" w14:textId="77777777" w:rsidR="00BB7297" w:rsidRDefault="00BB7297" w:rsidP="00503A65">
    <w:pPr>
      <w:pStyle w:val="Footer"/>
      <w:jc w:val="right"/>
    </w:pPr>
    <w:r w:rsidRPr="00F9091B">
      <w:rPr>
        <w:noProof/>
        <w:color w:val="000000" w:themeColor="text1"/>
      </w:rPr>
      <w:drawing>
        <wp:anchor distT="0" distB="0" distL="114300" distR="114300" simplePos="0" relativeHeight="251658240" behindDoc="0" locked="0" layoutInCell="1" allowOverlap="1" wp14:anchorId="76E63EE4" wp14:editId="7A07959A">
          <wp:simplePos x="0" y="0"/>
          <wp:positionH relativeFrom="column">
            <wp:posOffset>-590275</wp:posOffset>
          </wp:positionH>
          <wp:positionV relativeFrom="paragraph">
            <wp:posOffset>28575</wp:posOffset>
          </wp:positionV>
          <wp:extent cx="1288415" cy="149225"/>
          <wp:effectExtent l="0" t="0" r="6985" b="3175"/>
          <wp:wrapThrough wrapText="bothSides">
            <wp:wrapPolygon edited="0">
              <wp:start x="319" y="0"/>
              <wp:lineTo x="0" y="13787"/>
              <wp:lineTo x="0" y="19302"/>
              <wp:lineTo x="21398" y="19302"/>
              <wp:lineTo x="21398" y="0"/>
              <wp:lineTo x="2236" y="0"/>
              <wp:lineTo x="319"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88415" cy="149225"/>
                  </a:xfrm>
                  <a:prstGeom prst="rect">
                    <a:avLst/>
                  </a:prstGeom>
                </pic:spPr>
              </pic:pic>
            </a:graphicData>
          </a:graphic>
          <wp14:sizeRelH relativeFrom="margin">
            <wp14:pctWidth>0</wp14:pctWidth>
          </wp14:sizeRelH>
          <wp14:sizeRelV relativeFrom="margin">
            <wp14:pctHeight>0</wp14:pctHeight>
          </wp14:sizeRelV>
        </wp:anchor>
      </w:drawing>
    </w:r>
    <w:r w:rsidRPr="00F9091B">
      <w:rPr>
        <w:color w:val="000000" w:themeColor="text1"/>
      </w:rPr>
      <w:ptab w:relativeTo="margin" w:alignment="center" w:leader="none"/>
    </w:r>
    <w:r w:rsidRPr="00F9091B">
      <w:rPr>
        <w:color w:val="000000" w:themeColor="text1"/>
        <w:sz w:val="18"/>
      </w:rPr>
      <w:t>Company Confidential</w:t>
    </w:r>
    <w:r w:rsidRPr="00F9091B">
      <w:rPr>
        <w:color w:val="000000" w:themeColor="text1"/>
      </w:rPr>
      <w:ptab w:relativeTo="margin" w:alignment="right" w:leader="none"/>
    </w:r>
    <w:r w:rsidRPr="00F9091B">
      <w:rPr>
        <w:color w:val="000000" w:themeColor="text1"/>
      </w:rPr>
      <w:t xml:space="preserve"> </w:t>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CE75" w14:textId="77777777" w:rsidR="00F74C41" w:rsidRDefault="00F74C41" w:rsidP="00641554">
      <w:pPr>
        <w:spacing w:after="0" w:line="240" w:lineRule="auto"/>
      </w:pPr>
      <w:r>
        <w:separator/>
      </w:r>
    </w:p>
  </w:footnote>
  <w:footnote w:type="continuationSeparator" w:id="0">
    <w:p w14:paraId="18C24F3E" w14:textId="77777777" w:rsidR="00F74C41" w:rsidRDefault="00F74C41" w:rsidP="00641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1B0"/>
    <w:multiLevelType w:val="hybridMultilevel"/>
    <w:tmpl w:val="95E4D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264C5"/>
    <w:multiLevelType w:val="hybridMultilevel"/>
    <w:tmpl w:val="4E64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893F25"/>
    <w:multiLevelType w:val="hybridMultilevel"/>
    <w:tmpl w:val="ABA0BA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01138"/>
    <w:multiLevelType w:val="hybridMultilevel"/>
    <w:tmpl w:val="98C09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0F23E6"/>
    <w:multiLevelType w:val="hybridMultilevel"/>
    <w:tmpl w:val="D782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B1632A"/>
    <w:multiLevelType w:val="hybridMultilevel"/>
    <w:tmpl w:val="0ECAC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6F0A2B"/>
    <w:multiLevelType w:val="hybridMultilevel"/>
    <w:tmpl w:val="9726F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EB0688"/>
    <w:multiLevelType w:val="hybridMultilevel"/>
    <w:tmpl w:val="616AB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F43D7"/>
    <w:multiLevelType w:val="hybridMultilevel"/>
    <w:tmpl w:val="4EE03A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A23946"/>
    <w:multiLevelType w:val="hybridMultilevel"/>
    <w:tmpl w:val="306614BA"/>
    <w:lvl w:ilvl="0" w:tplc="EF3EA29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9056A7"/>
    <w:multiLevelType w:val="hybridMultilevel"/>
    <w:tmpl w:val="1598ECFA"/>
    <w:lvl w:ilvl="0" w:tplc="D78A8998">
      <w:start w:val="1"/>
      <w:numFmt w:val="bullet"/>
      <w:lvlText w:val=""/>
      <w:lvlJc w:val="left"/>
      <w:pPr>
        <w:ind w:left="720" w:hanging="360"/>
      </w:pPr>
      <w:rPr>
        <w:rFonts w:ascii="Symbol" w:hAnsi="Symbol" w:hint="default"/>
      </w:rPr>
    </w:lvl>
    <w:lvl w:ilvl="1" w:tplc="FC7CC4AA">
      <w:start w:val="1"/>
      <w:numFmt w:val="bullet"/>
      <w:lvlText w:val="o"/>
      <w:lvlJc w:val="left"/>
      <w:pPr>
        <w:ind w:left="1440" w:hanging="360"/>
      </w:pPr>
      <w:rPr>
        <w:rFonts w:ascii="Courier New" w:hAnsi="Courier New" w:hint="default"/>
      </w:rPr>
    </w:lvl>
    <w:lvl w:ilvl="2" w:tplc="395499A8">
      <w:start w:val="1"/>
      <w:numFmt w:val="bullet"/>
      <w:lvlText w:val=""/>
      <w:lvlJc w:val="left"/>
      <w:pPr>
        <w:ind w:left="2160" w:hanging="360"/>
      </w:pPr>
      <w:rPr>
        <w:rFonts w:ascii="Wingdings" w:hAnsi="Wingdings" w:hint="default"/>
      </w:rPr>
    </w:lvl>
    <w:lvl w:ilvl="3" w:tplc="52E80264">
      <w:start w:val="1"/>
      <w:numFmt w:val="bullet"/>
      <w:lvlText w:val=""/>
      <w:lvlJc w:val="left"/>
      <w:pPr>
        <w:ind w:left="2880" w:hanging="360"/>
      </w:pPr>
      <w:rPr>
        <w:rFonts w:ascii="Symbol" w:hAnsi="Symbol" w:hint="default"/>
      </w:rPr>
    </w:lvl>
    <w:lvl w:ilvl="4" w:tplc="F646616E">
      <w:start w:val="1"/>
      <w:numFmt w:val="bullet"/>
      <w:lvlText w:val="o"/>
      <w:lvlJc w:val="left"/>
      <w:pPr>
        <w:ind w:left="3600" w:hanging="360"/>
      </w:pPr>
      <w:rPr>
        <w:rFonts w:ascii="Courier New" w:hAnsi="Courier New" w:hint="default"/>
      </w:rPr>
    </w:lvl>
    <w:lvl w:ilvl="5" w:tplc="407C40A2">
      <w:start w:val="1"/>
      <w:numFmt w:val="bullet"/>
      <w:lvlText w:val=""/>
      <w:lvlJc w:val="left"/>
      <w:pPr>
        <w:ind w:left="4320" w:hanging="360"/>
      </w:pPr>
      <w:rPr>
        <w:rFonts w:ascii="Wingdings" w:hAnsi="Wingdings" w:hint="default"/>
      </w:rPr>
    </w:lvl>
    <w:lvl w:ilvl="6" w:tplc="E9F04A1C">
      <w:start w:val="1"/>
      <w:numFmt w:val="bullet"/>
      <w:lvlText w:val=""/>
      <w:lvlJc w:val="left"/>
      <w:pPr>
        <w:ind w:left="5040" w:hanging="360"/>
      </w:pPr>
      <w:rPr>
        <w:rFonts w:ascii="Symbol" w:hAnsi="Symbol" w:hint="default"/>
      </w:rPr>
    </w:lvl>
    <w:lvl w:ilvl="7" w:tplc="8E4465C2">
      <w:start w:val="1"/>
      <w:numFmt w:val="bullet"/>
      <w:lvlText w:val="o"/>
      <w:lvlJc w:val="left"/>
      <w:pPr>
        <w:ind w:left="5760" w:hanging="360"/>
      </w:pPr>
      <w:rPr>
        <w:rFonts w:ascii="Courier New" w:hAnsi="Courier New" w:hint="default"/>
      </w:rPr>
    </w:lvl>
    <w:lvl w:ilvl="8" w:tplc="3FBEC318">
      <w:start w:val="1"/>
      <w:numFmt w:val="bullet"/>
      <w:lvlText w:val=""/>
      <w:lvlJc w:val="left"/>
      <w:pPr>
        <w:ind w:left="6480" w:hanging="360"/>
      </w:pPr>
      <w:rPr>
        <w:rFonts w:ascii="Wingdings" w:hAnsi="Wingdings" w:hint="default"/>
      </w:rPr>
    </w:lvl>
  </w:abstractNum>
  <w:abstractNum w:abstractNumId="11" w15:restartNumberingAfterBreak="0">
    <w:nsid w:val="5A5A76EF"/>
    <w:multiLevelType w:val="hybridMultilevel"/>
    <w:tmpl w:val="2898B8C0"/>
    <w:lvl w:ilvl="0" w:tplc="CCAA101A">
      <w:numFmt w:val="bullet"/>
      <w:lvlText w:val="-"/>
      <w:lvlJc w:val="left"/>
      <w:pPr>
        <w:ind w:left="720" w:hanging="360"/>
      </w:pPr>
      <w:rPr>
        <w:rFonts w:ascii="Open Sans" w:eastAsiaTheme="minorHAnsi" w:hAnsi="Ope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2C798E"/>
    <w:multiLevelType w:val="hybridMultilevel"/>
    <w:tmpl w:val="A00EA4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3A1EB3"/>
    <w:multiLevelType w:val="hybridMultilevel"/>
    <w:tmpl w:val="BABA2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1"/>
  </w:num>
  <w:num w:numId="5">
    <w:abstractNumId w:val="11"/>
  </w:num>
  <w:num w:numId="6">
    <w:abstractNumId w:val="3"/>
  </w:num>
  <w:num w:numId="7">
    <w:abstractNumId w:val="2"/>
  </w:num>
  <w:num w:numId="8">
    <w:abstractNumId w:val="12"/>
  </w:num>
  <w:num w:numId="9">
    <w:abstractNumId w:val="13"/>
  </w:num>
  <w:num w:numId="10">
    <w:abstractNumId w:val="0"/>
  </w:num>
  <w:num w:numId="11">
    <w:abstractNumId w:val="7"/>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F5"/>
    <w:rsid w:val="000004FB"/>
    <w:rsid w:val="00051B31"/>
    <w:rsid w:val="00070E8F"/>
    <w:rsid w:val="000726FD"/>
    <w:rsid w:val="00075B80"/>
    <w:rsid w:val="0008518C"/>
    <w:rsid w:val="000B2AE3"/>
    <w:rsid w:val="000C6CF0"/>
    <w:rsid w:val="000F3A53"/>
    <w:rsid w:val="00101B9B"/>
    <w:rsid w:val="00105BF0"/>
    <w:rsid w:val="001370C2"/>
    <w:rsid w:val="001B23CC"/>
    <w:rsid w:val="001F72C7"/>
    <w:rsid w:val="002627CD"/>
    <w:rsid w:val="00271836"/>
    <w:rsid w:val="002C3A38"/>
    <w:rsid w:val="003013DF"/>
    <w:rsid w:val="00305B16"/>
    <w:rsid w:val="00312633"/>
    <w:rsid w:val="0034185E"/>
    <w:rsid w:val="00347871"/>
    <w:rsid w:val="00367679"/>
    <w:rsid w:val="00371C33"/>
    <w:rsid w:val="00372736"/>
    <w:rsid w:val="003A38FD"/>
    <w:rsid w:val="003D12B0"/>
    <w:rsid w:val="003E6C6D"/>
    <w:rsid w:val="003E79AF"/>
    <w:rsid w:val="003F6F8C"/>
    <w:rsid w:val="004172F3"/>
    <w:rsid w:val="00420827"/>
    <w:rsid w:val="00423619"/>
    <w:rsid w:val="00423639"/>
    <w:rsid w:val="0044172F"/>
    <w:rsid w:val="00442DC2"/>
    <w:rsid w:val="0048194D"/>
    <w:rsid w:val="004B4964"/>
    <w:rsid w:val="004D5568"/>
    <w:rsid w:val="00503A65"/>
    <w:rsid w:val="00540CF8"/>
    <w:rsid w:val="00545C04"/>
    <w:rsid w:val="00554DD6"/>
    <w:rsid w:val="005819AB"/>
    <w:rsid w:val="005A759E"/>
    <w:rsid w:val="005F5423"/>
    <w:rsid w:val="00606994"/>
    <w:rsid w:val="0063350F"/>
    <w:rsid w:val="00641554"/>
    <w:rsid w:val="0065614A"/>
    <w:rsid w:val="006D7911"/>
    <w:rsid w:val="006E35C9"/>
    <w:rsid w:val="006E49EE"/>
    <w:rsid w:val="00706A26"/>
    <w:rsid w:val="00712FD1"/>
    <w:rsid w:val="0072136A"/>
    <w:rsid w:val="00775626"/>
    <w:rsid w:val="00780F94"/>
    <w:rsid w:val="007841F2"/>
    <w:rsid w:val="007D73CC"/>
    <w:rsid w:val="007F3394"/>
    <w:rsid w:val="00840E94"/>
    <w:rsid w:val="00854C57"/>
    <w:rsid w:val="00855E7A"/>
    <w:rsid w:val="008A522D"/>
    <w:rsid w:val="008C3DBA"/>
    <w:rsid w:val="00917EB4"/>
    <w:rsid w:val="00923447"/>
    <w:rsid w:val="00945419"/>
    <w:rsid w:val="0095143F"/>
    <w:rsid w:val="009518A5"/>
    <w:rsid w:val="009707B2"/>
    <w:rsid w:val="009D70A7"/>
    <w:rsid w:val="00A16169"/>
    <w:rsid w:val="00A22763"/>
    <w:rsid w:val="00A608A8"/>
    <w:rsid w:val="00A75281"/>
    <w:rsid w:val="00AB5EDD"/>
    <w:rsid w:val="00AC66A7"/>
    <w:rsid w:val="00AF0674"/>
    <w:rsid w:val="00B07432"/>
    <w:rsid w:val="00B32DE1"/>
    <w:rsid w:val="00B40724"/>
    <w:rsid w:val="00B754AD"/>
    <w:rsid w:val="00BA2016"/>
    <w:rsid w:val="00BB7297"/>
    <w:rsid w:val="00BD12B0"/>
    <w:rsid w:val="00BE3C35"/>
    <w:rsid w:val="00BE4458"/>
    <w:rsid w:val="00BF36C3"/>
    <w:rsid w:val="00C2396E"/>
    <w:rsid w:val="00C458F1"/>
    <w:rsid w:val="00CA087A"/>
    <w:rsid w:val="00CA4768"/>
    <w:rsid w:val="00CB66BB"/>
    <w:rsid w:val="00CD4B7D"/>
    <w:rsid w:val="00CD54E6"/>
    <w:rsid w:val="00CF4460"/>
    <w:rsid w:val="00CF6230"/>
    <w:rsid w:val="00D06DF1"/>
    <w:rsid w:val="00D64481"/>
    <w:rsid w:val="00DA499C"/>
    <w:rsid w:val="00DF3926"/>
    <w:rsid w:val="00E41BE9"/>
    <w:rsid w:val="00E46265"/>
    <w:rsid w:val="00E56909"/>
    <w:rsid w:val="00EA04DD"/>
    <w:rsid w:val="00EB77D1"/>
    <w:rsid w:val="00ED2825"/>
    <w:rsid w:val="00EE1137"/>
    <w:rsid w:val="00EE6240"/>
    <w:rsid w:val="00EF770F"/>
    <w:rsid w:val="00F04D55"/>
    <w:rsid w:val="00F3151F"/>
    <w:rsid w:val="00F5216F"/>
    <w:rsid w:val="00F53908"/>
    <w:rsid w:val="00F70CF5"/>
    <w:rsid w:val="00F74C41"/>
    <w:rsid w:val="00F871B4"/>
    <w:rsid w:val="00F87636"/>
    <w:rsid w:val="00F9091B"/>
    <w:rsid w:val="00FA037C"/>
    <w:rsid w:val="00FC474A"/>
    <w:rsid w:val="00FD3B4C"/>
    <w:rsid w:val="00FF7CF7"/>
    <w:rsid w:val="354E1E34"/>
    <w:rsid w:val="5964DFA6"/>
    <w:rsid w:val="6B57A1C1"/>
    <w:rsid w:val="765FA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C4D2E"/>
  <w15:chartTrackingRefBased/>
  <w15:docId w15:val="{0550D307-44CD-4AE8-92FC-12E0EDD5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626"/>
  </w:style>
  <w:style w:type="paragraph" w:styleId="Heading1">
    <w:name w:val="heading 1"/>
    <w:basedOn w:val="Normal"/>
    <w:next w:val="Normal"/>
    <w:link w:val="Heading1Char"/>
    <w:uiPriority w:val="9"/>
    <w:qFormat/>
    <w:rsid w:val="0077562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562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562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562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562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7562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7562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7562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7562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554"/>
  </w:style>
  <w:style w:type="paragraph" w:styleId="Footer">
    <w:name w:val="footer"/>
    <w:basedOn w:val="Normal"/>
    <w:link w:val="FooterChar"/>
    <w:uiPriority w:val="99"/>
    <w:unhideWhenUsed/>
    <w:rsid w:val="00641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554"/>
  </w:style>
  <w:style w:type="paragraph" w:styleId="Title">
    <w:name w:val="Title"/>
    <w:basedOn w:val="Normal"/>
    <w:next w:val="Normal"/>
    <w:link w:val="TitleChar"/>
    <w:uiPriority w:val="10"/>
    <w:qFormat/>
    <w:rsid w:val="0077562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5626"/>
    <w:rPr>
      <w:smallCaps/>
      <w:sz w:val="48"/>
      <w:szCs w:val="48"/>
    </w:rPr>
  </w:style>
  <w:style w:type="paragraph" w:styleId="Subtitle">
    <w:name w:val="Subtitle"/>
    <w:basedOn w:val="Normal"/>
    <w:next w:val="Normal"/>
    <w:link w:val="SubtitleChar"/>
    <w:uiPriority w:val="11"/>
    <w:qFormat/>
    <w:rsid w:val="0077562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5626"/>
    <w:rPr>
      <w:rFonts w:asciiTheme="majorHAnsi" w:eastAsiaTheme="majorEastAsia" w:hAnsiTheme="majorHAnsi" w:cstheme="majorBidi"/>
      <w:szCs w:val="22"/>
    </w:rPr>
  </w:style>
  <w:style w:type="paragraph" w:styleId="NoSpacing">
    <w:name w:val="No Spacing"/>
    <w:basedOn w:val="Normal"/>
    <w:link w:val="NoSpacingChar"/>
    <w:uiPriority w:val="1"/>
    <w:qFormat/>
    <w:rsid w:val="00775626"/>
    <w:pPr>
      <w:spacing w:after="0" w:line="240" w:lineRule="auto"/>
    </w:pPr>
  </w:style>
  <w:style w:type="character" w:customStyle="1" w:styleId="NoSpacingChar">
    <w:name w:val="No Spacing Char"/>
    <w:basedOn w:val="DefaultParagraphFont"/>
    <w:link w:val="NoSpacing"/>
    <w:uiPriority w:val="1"/>
    <w:rsid w:val="00775626"/>
  </w:style>
  <w:style w:type="character" w:customStyle="1" w:styleId="Heading1Char">
    <w:name w:val="Heading 1 Char"/>
    <w:basedOn w:val="DefaultParagraphFont"/>
    <w:link w:val="Heading1"/>
    <w:uiPriority w:val="9"/>
    <w:rsid w:val="00775626"/>
    <w:rPr>
      <w:smallCaps/>
      <w:spacing w:val="5"/>
      <w:sz w:val="32"/>
      <w:szCs w:val="32"/>
    </w:rPr>
  </w:style>
  <w:style w:type="paragraph" w:styleId="TOCHeading">
    <w:name w:val="TOC Heading"/>
    <w:basedOn w:val="Heading1"/>
    <w:next w:val="Normal"/>
    <w:uiPriority w:val="39"/>
    <w:unhideWhenUsed/>
    <w:qFormat/>
    <w:rsid w:val="00775626"/>
    <w:pPr>
      <w:outlineLvl w:val="9"/>
    </w:pPr>
  </w:style>
  <w:style w:type="paragraph" w:styleId="ListParagraph">
    <w:name w:val="List Paragraph"/>
    <w:basedOn w:val="Normal"/>
    <w:uiPriority w:val="34"/>
    <w:qFormat/>
    <w:rsid w:val="00775626"/>
    <w:pPr>
      <w:ind w:left="720"/>
      <w:contextualSpacing/>
    </w:pPr>
  </w:style>
  <w:style w:type="character" w:customStyle="1" w:styleId="Heading2Char">
    <w:name w:val="Heading 2 Char"/>
    <w:basedOn w:val="DefaultParagraphFont"/>
    <w:link w:val="Heading2"/>
    <w:uiPriority w:val="9"/>
    <w:rsid w:val="00775626"/>
    <w:rPr>
      <w:smallCaps/>
      <w:spacing w:val="5"/>
      <w:sz w:val="28"/>
      <w:szCs w:val="28"/>
    </w:rPr>
  </w:style>
  <w:style w:type="paragraph" w:styleId="TOC1">
    <w:name w:val="toc 1"/>
    <w:basedOn w:val="Normal"/>
    <w:next w:val="Normal"/>
    <w:autoRedefine/>
    <w:uiPriority w:val="39"/>
    <w:unhideWhenUsed/>
    <w:rsid w:val="00CF6230"/>
    <w:pPr>
      <w:tabs>
        <w:tab w:val="right" w:leader="dot" w:pos="9016"/>
      </w:tabs>
      <w:spacing w:after="100"/>
    </w:pPr>
    <w:rPr>
      <w:noProof/>
    </w:rPr>
  </w:style>
  <w:style w:type="paragraph" w:styleId="TOC2">
    <w:name w:val="toc 2"/>
    <w:basedOn w:val="Normal"/>
    <w:next w:val="Normal"/>
    <w:autoRedefine/>
    <w:uiPriority w:val="39"/>
    <w:unhideWhenUsed/>
    <w:rsid w:val="00271836"/>
    <w:pPr>
      <w:spacing w:after="100"/>
      <w:ind w:left="220"/>
    </w:pPr>
  </w:style>
  <w:style w:type="character" w:styleId="Hyperlink">
    <w:name w:val="Hyperlink"/>
    <w:basedOn w:val="DefaultParagraphFont"/>
    <w:uiPriority w:val="99"/>
    <w:unhideWhenUsed/>
    <w:rsid w:val="00271836"/>
    <w:rPr>
      <w:color w:val="50D6C0" w:themeColor="hyperlink"/>
      <w:u w:val="single"/>
    </w:rPr>
  </w:style>
  <w:style w:type="character" w:customStyle="1" w:styleId="Heading3Char">
    <w:name w:val="Heading 3 Char"/>
    <w:basedOn w:val="DefaultParagraphFont"/>
    <w:link w:val="Heading3"/>
    <w:uiPriority w:val="9"/>
    <w:rsid w:val="00775626"/>
    <w:rPr>
      <w:smallCaps/>
      <w:spacing w:val="5"/>
      <w:sz w:val="24"/>
      <w:szCs w:val="24"/>
    </w:rPr>
  </w:style>
  <w:style w:type="character" w:styleId="Strong">
    <w:name w:val="Strong"/>
    <w:uiPriority w:val="22"/>
    <w:qFormat/>
    <w:rsid w:val="00775626"/>
    <w:rPr>
      <w:b/>
      <w:color w:val="ED7D31" w:themeColor="accent2"/>
    </w:rPr>
  </w:style>
  <w:style w:type="character" w:styleId="UnresolvedMention">
    <w:name w:val="Unresolved Mention"/>
    <w:basedOn w:val="DefaultParagraphFont"/>
    <w:uiPriority w:val="99"/>
    <w:semiHidden/>
    <w:unhideWhenUsed/>
    <w:rsid w:val="00EA04DD"/>
    <w:rPr>
      <w:color w:val="808080"/>
      <w:shd w:val="clear" w:color="auto" w:fill="E6E6E6"/>
    </w:rPr>
  </w:style>
  <w:style w:type="paragraph" w:styleId="TOC3">
    <w:name w:val="toc 3"/>
    <w:basedOn w:val="Normal"/>
    <w:next w:val="Normal"/>
    <w:autoRedefine/>
    <w:uiPriority w:val="39"/>
    <w:unhideWhenUsed/>
    <w:rsid w:val="00DF3926"/>
    <w:pPr>
      <w:spacing w:after="100"/>
      <w:ind w:left="440"/>
    </w:pPr>
  </w:style>
  <w:style w:type="character" w:customStyle="1" w:styleId="Heading4Char">
    <w:name w:val="Heading 4 Char"/>
    <w:basedOn w:val="DefaultParagraphFont"/>
    <w:link w:val="Heading4"/>
    <w:uiPriority w:val="9"/>
    <w:semiHidden/>
    <w:rsid w:val="00775626"/>
    <w:rPr>
      <w:smallCaps/>
      <w:spacing w:val="10"/>
      <w:sz w:val="22"/>
      <w:szCs w:val="22"/>
    </w:rPr>
  </w:style>
  <w:style w:type="character" w:customStyle="1" w:styleId="Heading5Char">
    <w:name w:val="Heading 5 Char"/>
    <w:basedOn w:val="DefaultParagraphFont"/>
    <w:link w:val="Heading5"/>
    <w:uiPriority w:val="9"/>
    <w:semiHidden/>
    <w:rsid w:val="0077562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75626"/>
    <w:rPr>
      <w:smallCaps/>
      <w:color w:val="ED7D31" w:themeColor="accent2"/>
      <w:spacing w:val="5"/>
      <w:sz w:val="22"/>
    </w:rPr>
  </w:style>
  <w:style w:type="character" w:customStyle="1" w:styleId="Heading7Char">
    <w:name w:val="Heading 7 Char"/>
    <w:basedOn w:val="DefaultParagraphFont"/>
    <w:link w:val="Heading7"/>
    <w:uiPriority w:val="9"/>
    <w:semiHidden/>
    <w:rsid w:val="00775626"/>
    <w:rPr>
      <w:b/>
      <w:smallCaps/>
      <w:color w:val="ED7D31" w:themeColor="accent2"/>
      <w:spacing w:val="10"/>
    </w:rPr>
  </w:style>
  <w:style w:type="character" w:customStyle="1" w:styleId="Heading8Char">
    <w:name w:val="Heading 8 Char"/>
    <w:basedOn w:val="DefaultParagraphFont"/>
    <w:link w:val="Heading8"/>
    <w:uiPriority w:val="9"/>
    <w:semiHidden/>
    <w:rsid w:val="00775626"/>
    <w:rPr>
      <w:b/>
      <w:i/>
      <w:smallCaps/>
      <w:color w:val="C45911" w:themeColor="accent2" w:themeShade="BF"/>
    </w:rPr>
  </w:style>
  <w:style w:type="character" w:customStyle="1" w:styleId="Heading9Char">
    <w:name w:val="Heading 9 Char"/>
    <w:basedOn w:val="DefaultParagraphFont"/>
    <w:link w:val="Heading9"/>
    <w:uiPriority w:val="9"/>
    <w:semiHidden/>
    <w:rsid w:val="00775626"/>
    <w:rPr>
      <w:b/>
      <w:i/>
      <w:smallCaps/>
      <w:color w:val="823B0B" w:themeColor="accent2" w:themeShade="7F"/>
    </w:rPr>
  </w:style>
  <w:style w:type="paragraph" w:styleId="Caption">
    <w:name w:val="caption"/>
    <w:basedOn w:val="Normal"/>
    <w:next w:val="Normal"/>
    <w:uiPriority w:val="35"/>
    <w:semiHidden/>
    <w:unhideWhenUsed/>
    <w:qFormat/>
    <w:rsid w:val="00775626"/>
    <w:rPr>
      <w:b/>
      <w:bCs/>
      <w:caps/>
      <w:sz w:val="16"/>
      <w:szCs w:val="18"/>
    </w:rPr>
  </w:style>
  <w:style w:type="character" w:styleId="Emphasis">
    <w:name w:val="Emphasis"/>
    <w:uiPriority w:val="20"/>
    <w:qFormat/>
    <w:rsid w:val="00775626"/>
    <w:rPr>
      <w:b/>
      <w:i/>
      <w:spacing w:val="10"/>
    </w:rPr>
  </w:style>
  <w:style w:type="paragraph" w:styleId="Quote">
    <w:name w:val="Quote"/>
    <w:basedOn w:val="Normal"/>
    <w:next w:val="Normal"/>
    <w:link w:val="QuoteChar"/>
    <w:uiPriority w:val="29"/>
    <w:qFormat/>
    <w:rsid w:val="00775626"/>
    <w:rPr>
      <w:i/>
    </w:rPr>
  </w:style>
  <w:style w:type="character" w:customStyle="1" w:styleId="QuoteChar">
    <w:name w:val="Quote Char"/>
    <w:basedOn w:val="DefaultParagraphFont"/>
    <w:link w:val="Quote"/>
    <w:uiPriority w:val="29"/>
    <w:rsid w:val="00775626"/>
    <w:rPr>
      <w:i/>
    </w:rPr>
  </w:style>
  <w:style w:type="paragraph" w:styleId="IntenseQuote">
    <w:name w:val="Intense Quote"/>
    <w:basedOn w:val="Normal"/>
    <w:next w:val="Normal"/>
    <w:link w:val="IntenseQuoteChar"/>
    <w:uiPriority w:val="30"/>
    <w:qFormat/>
    <w:rsid w:val="0077562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5626"/>
    <w:rPr>
      <w:b/>
      <w:i/>
      <w:color w:val="FFFFFF" w:themeColor="background1"/>
      <w:shd w:val="clear" w:color="auto" w:fill="ED7D31" w:themeFill="accent2"/>
    </w:rPr>
  </w:style>
  <w:style w:type="character" w:styleId="SubtleEmphasis">
    <w:name w:val="Subtle Emphasis"/>
    <w:uiPriority w:val="19"/>
    <w:qFormat/>
    <w:rsid w:val="00775626"/>
    <w:rPr>
      <w:i/>
    </w:rPr>
  </w:style>
  <w:style w:type="character" w:styleId="IntenseEmphasis">
    <w:name w:val="Intense Emphasis"/>
    <w:uiPriority w:val="21"/>
    <w:qFormat/>
    <w:rsid w:val="00775626"/>
    <w:rPr>
      <w:b/>
      <w:i/>
      <w:color w:val="ED7D31" w:themeColor="accent2"/>
      <w:spacing w:val="10"/>
    </w:rPr>
  </w:style>
  <w:style w:type="character" w:styleId="SubtleReference">
    <w:name w:val="Subtle Reference"/>
    <w:uiPriority w:val="31"/>
    <w:qFormat/>
    <w:rsid w:val="00775626"/>
    <w:rPr>
      <w:b/>
    </w:rPr>
  </w:style>
  <w:style w:type="character" w:styleId="IntenseReference">
    <w:name w:val="Intense Reference"/>
    <w:uiPriority w:val="32"/>
    <w:qFormat/>
    <w:rsid w:val="00775626"/>
    <w:rPr>
      <w:b/>
      <w:bCs/>
      <w:smallCaps/>
      <w:spacing w:val="5"/>
      <w:sz w:val="22"/>
      <w:szCs w:val="22"/>
      <w:u w:val="single"/>
    </w:rPr>
  </w:style>
  <w:style w:type="character" w:styleId="BookTitle">
    <w:name w:val="Book Title"/>
    <w:uiPriority w:val="33"/>
    <w:qFormat/>
    <w:rsid w:val="00775626"/>
    <w:rPr>
      <w:rFonts w:asciiTheme="majorHAnsi" w:eastAsiaTheme="majorEastAsia" w:hAnsiTheme="majorHAnsi" w:cstheme="majorBidi"/>
      <w:i/>
      <w:iCs/>
      <w:sz w:val="20"/>
      <w:szCs w:val="20"/>
    </w:rPr>
  </w:style>
  <w:style w:type="table" w:styleId="GridTable4-Accent6">
    <w:name w:val="Grid Table 4 Accent 6"/>
    <w:basedOn w:val="TableNormal"/>
    <w:uiPriority w:val="49"/>
    <w:rsid w:val="00AB5EDD"/>
    <w:pPr>
      <w:spacing w:after="0" w:line="240" w:lineRule="auto"/>
      <w:jc w:val="left"/>
    </w:pPr>
    <w:rPr>
      <w:rFonts w:asciiTheme="majorHAnsi" w:eastAsiaTheme="majorEastAsia" w:hAnsiTheme="majorHAnsi" w:cstheme="majorBidi"/>
      <w:sz w:val="22"/>
      <w:szCs w:val="22"/>
      <w:lang w:val="en-US"/>
    </w:rPr>
    <w:tblPr>
      <w:tblStyleRowBandSize w:val="1"/>
      <w:tblStyleColBandSize w:val="1"/>
      <w:tblBorders>
        <w:top w:val="single" w:sz="4" w:space="0" w:color="FF9597" w:themeColor="accent6" w:themeTint="99"/>
        <w:left w:val="single" w:sz="4" w:space="0" w:color="FF9597" w:themeColor="accent6" w:themeTint="99"/>
        <w:bottom w:val="single" w:sz="4" w:space="0" w:color="FF9597" w:themeColor="accent6" w:themeTint="99"/>
        <w:right w:val="single" w:sz="4" w:space="0" w:color="FF9597" w:themeColor="accent6" w:themeTint="99"/>
        <w:insideH w:val="single" w:sz="4" w:space="0" w:color="FF9597" w:themeColor="accent6" w:themeTint="99"/>
        <w:insideV w:val="single" w:sz="4" w:space="0" w:color="FF9597" w:themeColor="accent6" w:themeTint="99"/>
      </w:tblBorders>
    </w:tblPr>
    <w:tblStylePr w:type="firstRow">
      <w:rPr>
        <w:b/>
        <w:bCs/>
        <w:color w:val="FFFFFF" w:themeColor="background1"/>
      </w:rPr>
      <w:tblPr/>
      <w:tcPr>
        <w:tcBorders>
          <w:top w:val="single" w:sz="4" w:space="0" w:color="FF4F53" w:themeColor="accent6"/>
          <w:left w:val="single" w:sz="4" w:space="0" w:color="FF4F53" w:themeColor="accent6"/>
          <w:bottom w:val="single" w:sz="4" w:space="0" w:color="FF4F53" w:themeColor="accent6"/>
          <w:right w:val="single" w:sz="4" w:space="0" w:color="FF4F53" w:themeColor="accent6"/>
          <w:insideH w:val="nil"/>
          <w:insideV w:val="nil"/>
        </w:tcBorders>
        <w:shd w:val="clear" w:color="auto" w:fill="FF4F53" w:themeFill="accent6"/>
      </w:tcPr>
    </w:tblStylePr>
    <w:tblStylePr w:type="lastRow">
      <w:rPr>
        <w:b/>
        <w:bCs/>
      </w:rPr>
      <w:tblPr/>
      <w:tcPr>
        <w:tcBorders>
          <w:top w:val="double" w:sz="4" w:space="0" w:color="FF4F53" w:themeColor="accent6"/>
        </w:tcBorders>
      </w:tcPr>
    </w:tblStylePr>
    <w:tblStylePr w:type="firstCol">
      <w:rPr>
        <w:b/>
        <w:bCs/>
      </w:rPr>
    </w:tblStylePr>
    <w:tblStylePr w:type="lastCol">
      <w:rPr>
        <w:b/>
        <w:bCs/>
      </w:rPr>
    </w:tblStylePr>
    <w:tblStylePr w:type="band1Vert">
      <w:tblPr/>
      <w:tcPr>
        <w:shd w:val="clear" w:color="auto" w:fill="FFDBDC" w:themeFill="accent6" w:themeFillTint="33"/>
      </w:tcPr>
    </w:tblStylePr>
    <w:tblStylePr w:type="band1Horz">
      <w:tblPr/>
      <w:tcPr>
        <w:shd w:val="clear" w:color="auto" w:fill="FFDBDC" w:themeFill="accent6" w:themeFillTint="33"/>
      </w:tcPr>
    </w:tblStylePr>
  </w:style>
  <w:style w:type="table" w:styleId="GridTable4-Accent2">
    <w:name w:val="Grid Table 4 Accent 2"/>
    <w:basedOn w:val="TableNormal"/>
    <w:uiPriority w:val="49"/>
    <w:rsid w:val="00706A2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627CD"/>
    <w:pPr>
      <w:spacing w:after="0" w:line="240" w:lineRule="auto"/>
      <w:jc w:val="center"/>
    </w:pPr>
    <w:rPr>
      <w:rFonts w:ascii="Montserrat" w:hAnsi="Montserrat"/>
    </w:rPr>
    <w:tblPr>
      <w:tblStyleRowBandSize w:val="1"/>
      <w:tblStyleColBandSize w:val="1"/>
      <w:tblBorders>
        <w:top w:val="single" w:sz="6" w:space="0" w:color="FFFFFF" w:themeColor="background2"/>
        <w:left w:val="single" w:sz="6" w:space="0" w:color="FFFFFF" w:themeColor="background2"/>
        <w:bottom w:val="single" w:sz="6" w:space="0" w:color="FFFFFF" w:themeColor="background2"/>
        <w:right w:val="single" w:sz="6" w:space="0" w:color="FFFFFF" w:themeColor="background2"/>
        <w:insideH w:val="single" w:sz="6" w:space="0" w:color="FFFFFF" w:themeColor="background2"/>
        <w:insideV w:val="single" w:sz="6" w:space="0" w:color="FFFFFF" w:themeColor="background2"/>
      </w:tblBorders>
    </w:tblPr>
    <w:tcPr>
      <w:shd w:val="clear" w:color="auto" w:fill="BFBFBF" w:themeFill="background2" w:themeFillShade="BF"/>
    </w:tcPr>
    <w:tblStylePr w:type="firstRow">
      <w:rPr>
        <w:b/>
        <w:bCs/>
        <w:color w:val="FFFFFF" w:themeColor="background1"/>
      </w:rPr>
      <w:tblPr/>
      <w:tcPr>
        <w:tcBorders>
          <w:top w:val="single" w:sz="4" w:space="0" w:color="0A2240" w:themeColor="accent1"/>
          <w:left w:val="single" w:sz="4" w:space="0" w:color="0A2240" w:themeColor="accent1"/>
          <w:bottom w:val="single" w:sz="4" w:space="0" w:color="0A2240" w:themeColor="accent1"/>
          <w:right w:val="single" w:sz="4" w:space="0" w:color="0A2240" w:themeColor="accent1"/>
          <w:insideH w:val="nil"/>
          <w:insideV w:val="nil"/>
        </w:tcBorders>
        <w:shd w:val="clear" w:color="auto" w:fill="0A2240" w:themeFill="accent1"/>
      </w:tcPr>
    </w:tblStylePr>
    <w:tblStylePr w:type="lastRow">
      <w:rPr>
        <w:b/>
        <w:bCs/>
      </w:rPr>
      <w:tblPr/>
      <w:tcPr>
        <w:tcBorders>
          <w:top w:val="double" w:sz="4" w:space="0" w:color="0A2240" w:themeColor="accent1"/>
        </w:tcBorders>
      </w:tcPr>
    </w:tblStylePr>
    <w:tblStylePr w:type="firstCol">
      <w:rPr>
        <w:b/>
        <w:bCs/>
      </w:rPr>
    </w:tblStylePr>
    <w:tblStylePr w:type="lastCol">
      <w:rPr>
        <w:b/>
        <w:bCs/>
      </w:rPr>
    </w:tblStylePr>
    <w:tblStylePr w:type="band1Vert">
      <w:tblPr/>
      <w:tcPr>
        <w:shd w:val="clear" w:color="auto" w:fill="B3CFF3" w:themeFill="accent1" w:themeFillTint="33"/>
      </w:tcPr>
    </w:tblStylePr>
    <w:tblStylePr w:type="band1Horz">
      <w:tblPr/>
      <w:tcPr>
        <w:shd w:val="clear" w:color="auto" w:fill="B3CFF3" w:themeFill="accent1" w:themeFillTint="33"/>
      </w:tcPr>
    </w:tblStylePr>
  </w:style>
  <w:style w:type="paragraph" w:customStyle="1" w:styleId="Default">
    <w:name w:val="Default"/>
    <w:rsid w:val="00F70CF5"/>
    <w:pPr>
      <w:autoSpaceDE w:val="0"/>
      <w:autoSpaceDN w:val="0"/>
      <w:adjustRightInd w:val="0"/>
      <w:spacing w:after="0" w:line="240" w:lineRule="auto"/>
      <w:jc w:val="left"/>
    </w:pPr>
    <w:rPr>
      <w:rFonts w:ascii="Segoe UI" w:hAnsi="Segoe UI" w:cs="Segoe UI"/>
      <w:color w:val="000000"/>
      <w:sz w:val="24"/>
      <w:szCs w:val="24"/>
    </w:rPr>
  </w:style>
  <w:style w:type="table" w:styleId="TableGrid">
    <w:name w:val="Table Grid"/>
    <w:basedOn w:val="TableNormal"/>
    <w:uiPriority w:val="39"/>
    <w:rsid w:val="00CA4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5439">
      <w:bodyDiv w:val="1"/>
      <w:marLeft w:val="0"/>
      <w:marRight w:val="0"/>
      <w:marTop w:val="0"/>
      <w:marBottom w:val="0"/>
      <w:divBdr>
        <w:top w:val="none" w:sz="0" w:space="0" w:color="auto"/>
        <w:left w:val="none" w:sz="0" w:space="0" w:color="auto"/>
        <w:bottom w:val="none" w:sz="0" w:space="0" w:color="auto"/>
        <w:right w:val="none" w:sz="0" w:space="0" w:color="auto"/>
      </w:divBdr>
    </w:div>
    <w:div w:id="1066295533">
      <w:bodyDiv w:val="1"/>
      <w:marLeft w:val="0"/>
      <w:marRight w:val="0"/>
      <w:marTop w:val="0"/>
      <w:marBottom w:val="0"/>
      <w:divBdr>
        <w:top w:val="none" w:sz="0" w:space="0" w:color="auto"/>
        <w:left w:val="none" w:sz="0" w:space="0" w:color="auto"/>
        <w:bottom w:val="none" w:sz="0" w:space="0" w:color="auto"/>
        <w:right w:val="none" w:sz="0" w:space="0" w:color="auto"/>
      </w:divBdr>
    </w:div>
    <w:div w:id="1775860676">
      <w:bodyDiv w:val="1"/>
      <w:marLeft w:val="0"/>
      <w:marRight w:val="0"/>
      <w:marTop w:val="0"/>
      <w:marBottom w:val="0"/>
      <w:divBdr>
        <w:top w:val="none" w:sz="0" w:space="0" w:color="auto"/>
        <w:left w:val="none" w:sz="0" w:space="0" w:color="auto"/>
        <w:bottom w:val="none" w:sz="0" w:space="0" w:color="auto"/>
        <w:right w:val="none" w:sz="0" w:space="0" w:color="auto"/>
      </w:divBdr>
    </w:div>
    <w:div w:id="1879782949">
      <w:bodyDiv w:val="1"/>
      <w:marLeft w:val="0"/>
      <w:marRight w:val="0"/>
      <w:marTop w:val="0"/>
      <w:marBottom w:val="0"/>
      <w:divBdr>
        <w:top w:val="none" w:sz="0" w:space="0" w:color="auto"/>
        <w:left w:val="none" w:sz="0" w:space="0" w:color="auto"/>
        <w:bottom w:val="none" w:sz="0" w:space="0" w:color="auto"/>
        <w:right w:val="none" w:sz="0" w:space="0" w:color="auto"/>
      </w:divBdr>
    </w:div>
    <w:div w:id="191543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c.europa.eu/digital-single-market/audiovisual-media-services-directive-avmsd"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ur-lex.europa.eu/LexUriServ/LexUriServ.do?uri=OJ:L:2007:012:0003:0018:F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lagamTeja\Documents\Custom%20Office%20Templates\TheMathCompany-Template.dotx" TargetMode="External"/></Relationships>
</file>

<file path=word/theme/theme1.xml><?xml version="1.0" encoding="utf-8"?>
<a:theme xmlns:a="http://schemas.openxmlformats.org/drawingml/2006/main" name="The Mathcompany ">
  <a:themeElements>
    <a:clrScheme name="TheMathCompany">
      <a:dk1>
        <a:srgbClr val="000000"/>
      </a:dk1>
      <a:lt1>
        <a:sysClr val="window" lastClr="FFFFFF"/>
      </a:lt1>
      <a:dk2>
        <a:srgbClr val="0A2240"/>
      </a:dk2>
      <a:lt2>
        <a:srgbClr val="FFFFFF"/>
      </a:lt2>
      <a:accent1>
        <a:srgbClr val="0A2240"/>
      </a:accent1>
      <a:accent2>
        <a:srgbClr val="ED7D31"/>
      </a:accent2>
      <a:accent3>
        <a:srgbClr val="4C4C4C"/>
      </a:accent3>
      <a:accent4>
        <a:srgbClr val="0070C0"/>
      </a:accent4>
      <a:accent5>
        <a:srgbClr val="6E008B"/>
      </a:accent5>
      <a:accent6>
        <a:srgbClr val="FF4F53"/>
      </a:accent6>
      <a:hlink>
        <a:srgbClr val="50D6C0"/>
      </a:hlink>
      <a:folHlink>
        <a:srgbClr val="666666"/>
      </a:folHlink>
    </a:clrScheme>
    <a:fontScheme name="TheMathFonts">
      <a:majorFont>
        <a:latin typeface="Montserrat Semi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 Mathcompany " id="{2C9BCDA8-EEA5-4782-B76B-DDC6B5DB8E65}" vid="{9CF26F2B-9F55-48E8-A715-44B3017895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FE0E60B6288C438FF952FF9E8D94A8" ma:contentTypeVersion="6" ma:contentTypeDescription="Create a new document." ma:contentTypeScope="" ma:versionID="2091a9f8a3d267614844acfb631cdd3c">
  <xsd:schema xmlns:xsd="http://www.w3.org/2001/XMLSchema" xmlns:xs="http://www.w3.org/2001/XMLSchema" xmlns:p="http://schemas.microsoft.com/office/2006/metadata/properties" xmlns:ns2="52cdb729-97fd-41bc-a53e-bcc34c493d9b" xmlns:ns3="ce5ebf42-b3e3-49f9-9ad6-f099587961e6" targetNamespace="http://schemas.microsoft.com/office/2006/metadata/properties" ma:root="true" ma:fieldsID="9952790aff836befc010f78b4e65d9aa" ns2:_="" ns3:_="">
    <xsd:import namespace="52cdb729-97fd-41bc-a53e-bcc34c493d9b"/>
    <xsd:import namespace="ce5ebf42-b3e3-49f9-9ad6-f099587961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db729-97fd-41bc-a53e-bcc34c493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5ebf42-b3e3-49f9-9ad6-f09958796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7B670-47EC-4908-8CC7-A4E389EA031D}">
  <ds:schemaRefs>
    <ds:schemaRef ds:uri="http://schemas.microsoft.com/sharepoint/v3/contenttype/forms"/>
  </ds:schemaRefs>
</ds:datastoreItem>
</file>

<file path=customXml/itemProps3.xml><?xml version="1.0" encoding="utf-8"?>
<ds:datastoreItem xmlns:ds="http://schemas.openxmlformats.org/officeDocument/2006/customXml" ds:itemID="{DD561076-0B24-46DF-A35C-0993516C6A33}"/>
</file>

<file path=customXml/itemProps4.xml><?xml version="1.0" encoding="utf-8"?>
<ds:datastoreItem xmlns:ds="http://schemas.openxmlformats.org/officeDocument/2006/customXml" ds:itemID="{9BF6B6DA-F1F7-4FF5-A1DA-7E349C14F023}">
  <ds:schemaRefs>
    <ds:schemaRef ds:uri="http://schemas.openxmlformats.org/officeDocument/2006/bibliography"/>
  </ds:schemaRefs>
</ds:datastoreItem>
</file>

<file path=customXml/itemProps5.xml><?xml version="1.0" encoding="utf-8"?>
<ds:datastoreItem xmlns:ds="http://schemas.openxmlformats.org/officeDocument/2006/customXml" ds:itemID="{B90DD9E2-6694-45F6-AF19-DC5A2D84FA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TheMathCompany-Template</Template>
  <TotalTime>2</TotalTime>
  <Pages>5</Pages>
  <Words>647</Words>
  <Characters>3693</Characters>
  <Application>Microsoft Office Word</Application>
  <DocSecurity>0</DocSecurity>
  <Lines>30</Lines>
  <Paragraphs>8</Paragraphs>
  <ScaleCrop>false</ScaleCrop>
  <Manager/>
  <Company/>
  <LinksUpToDate>false</LinksUpToDate>
  <CharactersWithSpaces>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France-Food Products</dc:title>
  <dc:subject>Secondary Research Document</dc:subject>
  <dc:creator>Pulagam Teja</dc:creator>
  <cp:keywords/>
  <dc:description/>
  <cp:lastModifiedBy>Akarsh KJ</cp:lastModifiedBy>
  <cp:revision>13</cp:revision>
  <cp:lastPrinted>2017-10-20T06:20:00Z</cp:lastPrinted>
  <dcterms:created xsi:type="dcterms:W3CDTF">2022-02-02T16:46:00Z</dcterms:created>
  <dcterms:modified xsi:type="dcterms:W3CDTF">2022-02-10T13:24:00Z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0x010100DFFE0E60B6288C438FF952FF9E8D94A8</vt:lpwstr>
  </property>
</Properties>
</file>